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4EEFC85" w14:textId="77777777" w:rsidR="003145C5" w:rsidRPr="001D4A47" w:rsidRDefault="003145C5">
      <w:pPr>
        <w:rPr>
          <w:rFonts w:ascii="Century Gothic" w:hAnsi="Century Gothic"/>
          <w:sz w:val="20"/>
          <w:szCs w:val="20"/>
        </w:rPr>
      </w:pPr>
    </w:p>
    <w:p w14:paraId="1F5A51E9" w14:textId="77777777" w:rsidR="0010678E" w:rsidRPr="001D4A47" w:rsidRDefault="0010678E">
      <w:pPr>
        <w:rPr>
          <w:rFonts w:ascii="Century Gothic" w:hAnsi="Century Gothic"/>
          <w:sz w:val="20"/>
          <w:szCs w:val="20"/>
        </w:rPr>
      </w:pPr>
    </w:p>
    <w:p w14:paraId="67051815" w14:textId="77777777" w:rsidR="0010678E" w:rsidRPr="001D4A47" w:rsidRDefault="0010678E">
      <w:pPr>
        <w:rPr>
          <w:rFonts w:ascii="Century Gothic" w:hAnsi="Century Gothic"/>
          <w:sz w:val="20"/>
          <w:szCs w:val="20"/>
        </w:rPr>
      </w:pPr>
    </w:p>
    <w:p w14:paraId="4979BF8F" w14:textId="77777777" w:rsidR="00487B02" w:rsidRPr="001D4A47" w:rsidRDefault="00487B02" w:rsidP="00487B02">
      <w:pPr>
        <w:tabs>
          <w:tab w:val="left" w:pos="5793"/>
        </w:tabs>
        <w:rPr>
          <w:rFonts w:ascii="Century Gothic" w:hAnsi="Century Gothic"/>
          <w:sz w:val="20"/>
          <w:szCs w:val="20"/>
        </w:rPr>
      </w:pPr>
    </w:p>
    <w:p w14:paraId="5EB6BA4C" w14:textId="77777777" w:rsidR="00AD7A53" w:rsidRPr="001D4A47" w:rsidRDefault="00AD7A53" w:rsidP="00E720D2">
      <w:pPr>
        <w:jc w:val="both"/>
        <w:rPr>
          <w:rFonts w:ascii="Century Gothic" w:hAnsi="Century Gothic"/>
          <w:sz w:val="20"/>
          <w:szCs w:val="20"/>
        </w:rPr>
      </w:pPr>
    </w:p>
    <w:p w14:paraId="2315DE49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18FD66D8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4C5F3B85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7C7B28FE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1BE083A6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0F273606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6E5038ED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16A4D782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4CEC4FFF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20C5C534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5E2B0E04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34C59D26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1C2A91A6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282254CA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481B87CC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633582B6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16E465A6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531C4980" w14:textId="77777777" w:rsidR="00122E15" w:rsidRPr="001F3312" w:rsidRDefault="00C22AA1" w:rsidP="001F3312">
      <w:pPr>
        <w:pStyle w:val="Title"/>
        <w:jc w:val="center"/>
        <w:rPr>
          <w:rFonts w:ascii="Open Sans" w:hAnsi="Open Sans"/>
          <w:b/>
          <w:color w:val="F79646" w:themeColor="accent6"/>
          <w:sz w:val="72"/>
          <w:szCs w:val="72"/>
        </w:rPr>
      </w:pPr>
      <w:proofErr w:type="spellStart"/>
      <w:r w:rsidRPr="001F3312">
        <w:rPr>
          <w:rFonts w:ascii="Open Sans" w:hAnsi="Open Sans"/>
          <w:b/>
          <w:color w:val="F79646" w:themeColor="accent6"/>
          <w:sz w:val="72"/>
          <w:szCs w:val="72"/>
        </w:rPr>
        <w:t>Explorimmoneuf</w:t>
      </w:r>
      <w:proofErr w:type="spellEnd"/>
      <w:r w:rsidRPr="001F3312">
        <w:rPr>
          <w:rFonts w:ascii="Open Sans" w:hAnsi="Open Sans"/>
          <w:b/>
          <w:color w:val="F79646" w:themeColor="accent6"/>
          <w:sz w:val="72"/>
          <w:szCs w:val="72"/>
        </w:rPr>
        <w:t xml:space="preserve"> </w:t>
      </w:r>
      <w:proofErr w:type="spellStart"/>
      <w:r w:rsidRPr="001F3312">
        <w:rPr>
          <w:rFonts w:ascii="Open Sans" w:hAnsi="Open Sans"/>
          <w:b/>
          <w:color w:val="F79646" w:themeColor="accent6"/>
          <w:sz w:val="72"/>
          <w:szCs w:val="72"/>
        </w:rPr>
        <w:t>Android</w:t>
      </w:r>
      <w:proofErr w:type="spellEnd"/>
    </w:p>
    <w:p w14:paraId="7F3C962D" w14:textId="77777777" w:rsidR="00C22AA1" w:rsidRPr="001F3312" w:rsidRDefault="00C22AA1" w:rsidP="001F3312">
      <w:pPr>
        <w:pStyle w:val="Subtitle"/>
        <w:jc w:val="center"/>
        <w:rPr>
          <w:rFonts w:ascii="Open Sans" w:hAnsi="Open Sans"/>
          <w:color w:val="1F497D" w:themeColor="text2"/>
          <w:sz w:val="44"/>
          <w:szCs w:val="44"/>
        </w:rPr>
      </w:pPr>
      <w:proofErr w:type="spellStart"/>
      <w:r w:rsidRPr="001F3312">
        <w:rPr>
          <w:rFonts w:ascii="Open Sans" w:hAnsi="Open Sans"/>
          <w:color w:val="1F497D" w:themeColor="text2"/>
          <w:sz w:val="44"/>
          <w:szCs w:val="44"/>
        </w:rPr>
        <w:t>OnPrint</w:t>
      </w:r>
      <w:proofErr w:type="spellEnd"/>
    </w:p>
    <w:p w14:paraId="525A4504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6C169047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38A9EE3A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6A24F96A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27814940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25E3EBC0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33D7F3E0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7EB3AB04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4DB4C611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2B1F5FB5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6DA75AF3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4858FEF5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1939DF63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5C3B9F65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765EDC00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302AE4F0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789D8541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4E0E060C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0B0AE8E2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3C94D681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34F5F9BE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5B7AB08F" w14:textId="77777777" w:rsidR="00122E15" w:rsidRPr="001D4A47" w:rsidRDefault="00122E15" w:rsidP="00E720D2">
      <w:pPr>
        <w:jc w:val="both"/>
        <w:rPr>
          <w:rFonts w:ascii="Century Gothic" w:hAnsi="Century Gothic"/>
          <w:sz w:val="20"/>
          <w:szCs w:val="20"/>
        </w:rPr>
      </w:pPr>
    </w:p>
    <w:p w14:paraId="0CD4432E" w14:textId="77777777" w:rsidR="00DC4B4E" w:rsidRPr="001F3312" w:rsidRDefault="00DC4B4E" w:rsidP="00DC4B4E">
      <w:pPr>
        <w:pStyle w:val="Title"/>
        <w:rPr>
          <w:rFonts w:ascii="Open Sans" w:hAnsi="Open Sans"/>
          <w:b/>
          <w:color w:val="F79646" w:themeColor="accent6"/>
        </w:rPr>
      </w:pPr>
      <w:r>
        <w:rPr>
          <w:rFonts w:ascii="Open Sans" w:hAnsi="Open Sans"/>
          <w:b/>
          <w:color w:val="F79646" w:themeColor="accent6"/>
        </w:rPr>
        <w:lastRenderedPageBreak/>
        <w:t>Périmètre de l’application</w:t>
      </w:r>
    </w:p>
    <w:p w14:paraId="5FAF04EA" w14:textId="77777777" w:rsidR="001D2EED" w:rsidRDefault="00DC4B4E" w:rsidP="00DC4B4E">
      <w:r>
        <w:t>L’application sera disponi</w:t>
      </w:r>
      <w:r w:rsidR="001D2EED">
        <w:t>ble sur mobile et sur tablette.</w:t>
      </w:r>
    </w:p>
    <w:p w14:paraId="6F35E862" w14:textId="77777777" w:rsidR="001D2EED" w:rsidRDefault="001D2EED" w:rsidP="00DC4B4E"/>
    <w:p w14:paraId="7CBA1690" w14:textId="77777777" w:rsidR="001D2EED" w:rsidRDefault="00DC4B4E" w:rsidP="00DC4B4E">
      <w:r>
        <w:t xml:space="preserve">Elle permet de scanner une image depuis le magazine </w:t>
      </w:r>
      <w:proofErr w:type="spellStart"/>
      <w:r>
        <w:t>Explorimmoneuf</w:t>
      </w:r>
      <w:proofErr w:type="spellEnd"/>
      <w:r>
        <w:t xml:space="preserve"> et d’accéder au détail du programme directement dans l’application. L’utilisateur pourra alors faire une deman</w:t>
      </w:r>
      <w:r w:rsidR="00FC5827">
        <w:t>d</w:t>
      </w:r>
      <w:r w:rsidR="001D2EED">
        <w:t>e d’information par formulaire.</w:t>
      </w:r>
    </w:p>
    <w:p w14:paraId="4621FE66" w14:textId="06285455" w:rsidR="00DC4B4E" w:rsidRDefault="00FC5827" w:rsidP="00DC4B4E">
      <w:r>
        <w:t>U</w:t>
      </w:r>
      <w:r w:rsidR="00DC4B4E">
        <w:t xml:space="preserve">ne fois la demande envoyée, </w:t>
      </w:r>
      <w:r w:rsidR="00480E92">
        <w:t>l’annonce sera sauvegardée pour consultation ultérieure</w:t>
      </w:r>
      <w:r w:rsidR="00DC4B4E">
        <w:t>.</w:t>
      </w:r>
    </w:p>
    <w:p w14:paraId="51C291FB" w14:textId="77777777" w:rsidR="001D2EED" w:rsidRDefault="001D2EED" w:rsidP="00DC4B4E"/>
    <w:p w14:paraId="6DC2965B" w14:textId="77777777" w:rsidR="001D2EED" w:rsidRDefault="001D2EED" w:rsidP="00DC4B4E">
      <w:r>
        <w:t>Pas de notification prévue, ni de partage.</w:t>
      </w:r>
    </w:p>
    <w:p w14:paraId="306720A7" w14:textId="5D0F174B" w:rsidR="001D2EED" w:rsidRDefault="001D2EED" w:rsidP="00DC4B4E">
      <w:r>
        <w:t>Pas de librairie autre que celle d’</w:t>
      </w:r>
      <w:proofErr w:type="spellStart"/>
      <w:r>
        <w:t>onPrint</w:t>
      </w:r>
      <w:proofErr w:type="spellEnd"/>
      <w:r>
        <w:t>.</w:t>
      </w:r>
    </w:p>
    <w:p w14:paraId="21295BDC" w14:textId="77777777" w:rsidR="00FC5827" w:rsidRDefault="00FC5827" w:rsidP="00DC4B4E"/>
    <w:p w14:paraId="4AB5C15E" w14:textId="77777777" w:rsidR="00FC5827" w:rsidRDefault="00FC5827" w:rsidP="00DC4B4E">
      <w:r>
        <w:t>L’application devra être disponible dans le store fin Mars.</w:t>
      </w:r>
    </w:p>
    <w:p w14:paraId="39C800B3" w14:textId="77777777" w:rsidR="00DC4B4E" w:rsidRDefault="00DC4B4E" w:rsidP="00DC4B4E"/>
    <w:p w14:paraId="7A051124" w14:textId="77777777" w:rsidR="00D97C42" w:rsidRDefault="00D97C42">
      <w:pPr>
        <w:rPr>
          <w:rFonts w:ascii="Open Sans" w:eastAsiaTheme="majorEastAsia" w:hAnsi="Open Sans" w:cstheme="majorBidi"/>
          <w:b/>
          <w:color w:val="F79646" w:themeColor="accent6"/>
          <w:spacing w:val="5"/>
          <w:kern w:val="28"/>
          <w:sz w:val="52"/>
          <w:szCs w:val="52"/>
        </w:rPr>
      </w:pPr>
      <w:r>
        <w:rPr>
          <w:rFonts w:ascii="Open Sans" w:hAnsi="Open Sans"/>
          <w:b/>
          <w:color w:val="F79646" w:themeColor="accent6"/>
        </w:rPr>
        <w:br w:type="page"/>
      </w:r>
    </w:p>
    <w:p w14:paraId="48CFACCB" w14:textId="0B3E8F1D" w:rsidR="00122E15" w:rsidRPr="001F3312" w:rsidRDefault="001F3312" w:rsidP="001F3312">
      <w:pPr>
        <w:pStyle w:val="Title"/>
        <w:rPr>
          <w:rFonts w:ascii="Open Sans" w:hAnsi="Open Sans"/>
          <w:b/>
          <w:color w:val="F79646" w:themeColor="accent6"/>
        </w:rPr>
      </w:pPr>
      <w:proofErr w:type="spellStart"/>
      <w:r w:rsidRPr="001F3312">
        <w:rPr>
          <w:rFonts w:ascii="Open Sans" w:hAnsi="Open Sans"/>
          <w:b/>
          <w:color w:val="F79646" w:themeColor="accent6"/>
        </w:rPr>
        <w:t>Storyboard</w:t>
      </w:r>
      <w:proofErr w:type="spellEnd"/>
    </w:p>
    <w:p w14:paraId="6224B273" w14:textId="77777777" w:rsidR="001F3312" w:rsidRPr="001F3312" w:rsidRDefault="00FC5827" w:rsidP="001F3312">
      <w:pPr>
        <w:pStyle w:val="Subtitle"/>
        <w:rPr>
          <w:rFonts w:ascii="Open Sans" w:hAnsi="Open Sans"/>
          <w:color w:val="1F497D" w:themeColor="text2"/>
        </w:rPr>
      </w:pPr>
      <w:r>
        <w:rPr>
          <w:rFonts w:ascii="Open Sans" w:hAnsi="Open Sans"/>
          <w:color w:val="1F497D" w:themeColor="text2"/>
        </w:rPr>
        <w:t>Scan d’images</w:t>
      </w:r>
    </w:p>
    <w:p w14:paraId="34DEC34A" w14:textId="77777777" w:rsidR="001F3312" w:rsidRDefault="001F3312" w:rsidP="001F3312">
      <w:r>
        <w:t xml:space="preserve">L’application s’ouvre directement sur un l’écran de scan d’image </w:t>
      </w:r>
      <w:proofErr w:type="spellStart"/>
      <w:r>
        <w:t>onPrint</w:t>
      </w:r>
      <w:proofErr w:type="spellEnd"/>
      <w:r>
        <w:t xml:space="preserve"> vidé de toute infos </w:t>
      </w:r>
      <w:proofErr w:type="spellStart"/>
      <w:r>
        <w:t>onPrint</w:t>
      </w:r>
      <w:proofErr w:type="spellEnd"/>
      <w:r>
        <w:t xml:space="preserve"> et </w:t>
      </w:r>
      <w:proofErr w:type="spellStart"/>
      <w:r>
        <w:t>charté</w:t>
      </w:r>
      <w:proofErr w:type="spellEnd"/>
      <w:r>
        <w:t xml:space="preserve"> </w:t>
      </w:r>
      <w:proofErr w:type="spellStart"/>
      <w:r>
        <w:t>Explorimmoneuf</w:t>
      </w:r>
      <w:proofErr w:type="spellEnd"/>
      <w:r>
        <w:t xml:space="preserve"> (couleurs + logo).</w:t>
      </w:r>
    </w:p>
    <w:p w14:paraId="60F6BBBB" w14:textId="77777777" w:rsidR="001F3312" w:rsidRDefault="001F3312" w:rsidP="001F3312"/>
    <w:p w14:paraId="748CEA91" w14:textId="77777777" w:rsidR="001F3312" w:rsidRDefault="00DC4B4E" w:rsidP="00DC4B4E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32C47CEA" wp14:editId="36F8FB91">
            <wp:extent cx="2300243" cy="3835302"/>
            <wp:effectExtent l="0" t="0" r="1143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853" cy="383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C39F" w14:textId="77777777" w:rsidR="00DC4B4E" w:rsidRDefault="00DC4B4E" w:rsidP="00DC4B4E">
      <w:pPr>
        <w:jc w:val="center"/>
      </w:pPr>
    </w:p>
    <w:p w14:paraId="40D089D9" w14:textId="77777777" w:rsidR="00DC4B4E" w:rsidRDefault="00DC4B4E" w:rsidP="00DC4B4E">
      <w:pPr>
        <w:pStyle w:val="Subtitle"/>
        <w:rPr>
          <w:rFonts w:ascii="Open Sans" w:hAnsi="Open Sans"/>
          <w:color w:val="1F497D" w:themeColor="text2"/>
        </w:rPr>
      </w:pPr>
    </w:p>
    <w:p w14:paraId="1B451091" w14:textId="77777777" w:rsidR="00DC4B4E" w:rsidRPr="00DC4B4E" w:rsidRDefault="00FC5827" w:rsidP="00DC4B4E">
      <w:pPr>
        <w:pStyle w:val="Subtitle"/>
        <w:rPr>
          <w:rFonts w:ascii="Open Sans" w:hAnsi="Open Sans"/>
          <w:color w:val="1F497D" w:themeColor="text2"/>
        </w:rPr>
      </w:pPr>
      <w:r>
        <w:rPr>
          <w:rFonts w:ascii="Open Sans" w:hAnsi="Open Sans"/>
          <w:color w:val="1F497D" w:themeColor="text2"/>
        </w:rPr>
        <w:t>Accès au détail d’un programme</w:t>
      </w:r>
    </w:p>
    <w:p w14:paraId="43995022" w14:textId="77777777" w:rsidR="00DC4B4E" w:rsidRDefault="00DC4B4E" w:rsidP="00DC4B4E">
      <w:r>
        <w:t>Une fois l’image scannée et reconnue, on accède au détail du programme. Ce dernier reprend toutes les informations importantes dudit programme :</w:t>
      </w:r>
    </w:p>
    <w:p w14:paraId="6BA410CD" w14:textId="77777777" w:rsidR="00DC4B4E" w:rsidRDefault="00DC4B4E" w:rsidP="00DC4B4E"/>
    <w:p w14:paraId="10256A42" w14:textId="77777777" w:rsidR="00DC4B4E" w:rsidRDefault="00FC5827" w:rsidP="00FC5827">
      <w:pPr>
        <w:pStyle w:val="ListParagraph"/>
        <w:numPr>
          <w:ilvl w:val="0"/>
          <w:numId w:val="4"/>
        </w:numPr>
      </w:pPr>
      <w:proofErr w:type="spellStart"/>
      <w:r>
        <w:t>Slideshow</w:t>
      </w:r>
      <w:proofErr w:type="spellEnd"/>
      <w:r>
        <w:t xml:space="preserve"> d’images avec possibilité </w:t>
      </w:r>
      <w:proofErr w:type="spellStart"/>
      <w:r>
        <w:t>fullscreen</w:t>
      </w:r>
      <w:proofErr w:type="spellEnd"/>
      <w:r>
        <w:t xml:space="preserve"> au </w:t>
      </w:r>
      <w:proofErr w:type="spellStart"/>
      <w:r>
        <w:t>touch</w:t>
      </w:r>
      <w:proofErr w:type="spellEnd"/>
    </w:p>
    <w:p w14:paraId="066A1B1B" w14:textId="77777777" w:rsidR="00FC5827" w:rsidRDefault="00FC5827" w:rsidP="00FC5827">
      <w:pPr>
        <w:pStyle w:val="ListParagraph"/>
        <w:numPr>
          <w:ilvl w:val="0"/>
          <w:numId w:val="4"/>
        </w:numPr>
      </w:pPr>
      <w:r>
        <w:t>Nom du programme</w:t>
      </w:r>
    </w:p>
    <w:p w14:paraId="2F9E85F8" w14:textId="77777777" w:rsidR="00FC5827" w:rsidRDefault="00FC5827" w:rsidP="00FC5827">
      <w:pPr>
        <w:pStyle w:val="ListParagraph"/>
        <w:numPr>
          <w:ilvl w:val="0"/>
          <w:numId w:val="4"/>
        </w:numPr>
      </w:pPr>
      <w:r>
        <w:t>Localisation</w:t>
      </w:r>
    </w:p>
    <w:p w14:paraId="6F86468B" w14:textId="77777777" w:rsidR="00FC5827" w:rsidRDefault="00FC5827" w:rsidP="00FC5827">
      <w:pPr>
        <w:pStyle w:val="ListParagraph"/>
        <w:numPr>
          <w:ilvl w:val="0"/>
          <w:numId w:val="4"/>
        </w:numPr>
      </w:pPr>
      <w:r>
        <w:t>Type de bien</w:t>
      </w:r>
    </w:p>
    <w:p w14:paraId="0D4D3F54" w14:textId="77777777" w:rsidR="00FC5827" w:rsidRDefault="00FC5827" w:rsidP="00FC5827">
      <w:pPr>
        <w:pStyle w:val="ListParagraph"/>
        <w:numPr>
          <w:ilvl w:val="0"/>
          <w:numId w:val="4"/>
        </w:numPr>
      </w:pPr>
      <w:r>
        <w:t>Date de livraison</w:t>
      </w:r>
      <w:r w:rsidRPr="00FC5827">
        <w:t xml:space="preserve"> </w:t>
      </w:r>
    </w:p>
    <w:p w14:paraId="678344AB" w14:textId="77777777" w:rsidR="00FC5827" w:rsidRDefault="00FC5827" w:rsidP="00FC5827">
      <w:pPr>
        <w:pStyle w:val="ListParagraph"/>
        <w:numPr>
          <w:ilvl w:val="0"/>
          <w:numId w:val="4"/>
        </w:numPr>
      </w:pPr>
      <w:r>
        <w:t>Livraison imminente</w:t>
      </w:r>
    </w:p>
    <w:p w14:paraId="31EE3514" w14:textId="77777777" w:rsidR="00FC5827" w:rsidRDefault="00FC5827" w:rsidP="00FC5827">
      <w:pPr>
        <w:pStyle w:val="ListParagraph"/>
        <w:numPr>
          <w:ilvl w:val="0"/>
          <w:numId w:val="4"/>
        </w:numPr>
      </w:pPr>
      <w:r>
        <w:t>Date de création de l’annonce</w:t>
      </w:r>
    </w:p>
    <w:p w14:paraId="1A771BC1" w14:textId="77777777" w:rsidR="00FC5827" w:rsidRDefault="00FC5827" w:rsidP="00FC5827">
      <w:pPr>
        <w:pStyle w:val="ListParagraph"/>
        <w:numPr>
          <w:ilvl w:val="0"/>
          <w:numId w:val="4"/>
        </w:numPr>
      </w:pPr>
      <w:r>
        <w:t>Date de modification de l’annonce</w:t>
      </w:r>
    </w:p>
    <w:p w14:paraId="66708CA2" w14:textId="77777777" w:rsidR="00FC5827" w:rsidRDefault="00FC5827" w:rsidP="00FC5827">
      <w:pPr>
        <w:pStyle w:val="ListParagraph"/>
        <w:numPr>
          <w:ilvl w:val="0"/>
          <w:numId w:val="4"/>
        </w:numPr>
      </w:pPr>
      <w:r>
        <w:t>Descriptif</w:t>
      </w:r>
    </w:p>
    <w:p w14:paraId="06D014AC" w14:textId="77777777" w:rsidR="00FC5827" w:rsidRDefault="00FC5827" w:rsidP="00FC5827">
      <w:pPr>
        <w:pStyle w:val="ListParagraph"/>
        <w:numPr>
          <w:ilvl w:val="0"/>
          <w:numId w:val="4"/>
        </w:numPr>
      </w:pPr>
      <w:r>
        <w:t>Dispositifs fiscaux</w:t>
      </w:r>
    </w:p>
    <w:p w14:paraId="77B5BA96" w14:textId="77777777" w:rsidR="00FC5827" w:rsidRDefault="00FC5827" w:rsidP="00FC5827">
      <w:pPr>
        <w:pStyle w:val="ListParagraph"/>
        <w:numPr>
          <w:ilvl w:val="0"/>
          <w:numId w:val="4"/>
        </w:numPr>
      </w:pPr>
      <w:r>
        <w:t>Options</w:t>
      </w:r>
    </w:p>
    <w:p w14:paraId="11C3FDDD" w14:textId="77777777" w:rsidR="00FC5827" w:rsidRDefault="00FC5827" w:rsidP="00FC5827">
      <w:pPr>
        <w:pStyle w:val="ListParagraph"/>
        <w:numPr>
          <w:ilvl w:val="0"/>
          <w:numId w:val="4"/>
        </w:numPr>
      </w:pPr>
      <w:r>
        <w:t>Liste des logements disponibles</w:t>
      </w:r>
    </w:p>
    <w:p w14:paraId="26EEB405" w14:textId="77777777" w:rsidR="00FC5827" w:rsidRDefault="00FC5827" w:rsidP="00FC5827">
      <w:pPr>
        <w:pStyle w:val="ListParagraph"/>
        <w:numPr>
          <w:ilvl w:val="1"/>
          <w:numId w:val="4"/>
        </w:numPr>
      </w:pPr>
      <w:r>
        <w:t>Prix</w:t>
      </w:r>
    </w:p>
    <w:p w14:paraId="2E7CE827" w14:textId="77777777" w:rsidR="00FC5827" w:rsidRDefault="00FC5827" w:rsidP="00FC5827">
      <w:pPr>
        <w:pStyle w:val="ListParagraph"/>
        <w:numPr>
          <w:ilvl w:val="1"/>
          <w:numId w:val="4"/>
        </w:numPr>
      </w:pPr>
      <w:r>
        <w:t>Photos</w:t>
      </w:r>
    </w:p>
    <w:p w14:paraId="08E2ECD3" w14:textId="77777777" w:rsidR="00FC5827" w:rsidRDefault="00FC5827" w:rsidP="00FC5827">
      <w:pPr>
        <w:pStyle w:val="ListParagraph"/>
        <w:numPr>
          <w:ilvl w:val="1"/>
          <w:numId w:val="4"/>
        </w:numPr>
      </w:pPr>
      <w:r>
        <w:t>Type de bien</w:t>
      </w:r>
    </w:p>
    <w:p w14:paraId="04A4072A" w14:textId="77777777" w:rsidR="00FC5827" w:rsidRDefault="00FC5827" w:rsidP="00FC5827">
      <w:pPr>
        <w:pStyle w:val="ListParagraph"/>
        <w:numPr>
          <w:ilvl w:val="1"/>
          <w:numId w:val="4"/>
        </w:numPr>
      </w:pPr>
      <w:r>
        <w:t>Nombre de pièces</w:t>
      </w:r>
    </w:p>
    <w:p w14:paraId="23B385B1" w14:textId="77777777" w:rsidR="00FC5827" w:rsidRDefault="00FC5827" w:rsidP="00FC5827">
      <w:pPr>
        <w:pStyle w:val="ListParagraph"/>
        <w:numPr>
          <w:ilvl w:val="1"/>
          <w:numId w:val="4"/>
        </w:numPr>
      </w:pPr>
      <w:r>
        <w:t>Surface</w:t>
      </w:r>
    </w:p>
    <w:p w14:paraId="391C89F4" w14:textId="77777777" w:rsidR="00FC5827" w:rsidRDefault="00FC5827" w:rsidP="00FC5827">
      <w:pPr>
        <w:pStyle w:val="ListParagraph"/>
        <w:numPr>
          <w:ilvl w:val="1"/>
          <w:numId w:val="4"/>
        </w:numPr>
      </w:pPr>
      <w:r>
        <w:t>Etage</w:t>
      </w:r>
    </w:p>
    <w:p w14:paraId="16E52764" w14:textId="77777777" w:rsidR="00FC5827" w:rsidRDefault="00FC5827" w:rsidP="00FC5827"/>
    <w:p w14:paraId="7024E152" w14:textId="77777777" w:rsidR="0062268C" w:rsidRDefault="00FC5827" w:rsidP="00FC5827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08D7CC5C" wp14:editId="59C7A15D">
            <wp:extent cx="2415308" cy="4292502"/>
            <wp:effectExtent l="0" t="0" r="0" b="635"/>
            <wp:docPr id="7" name="Picture 3" descr="Macintosh HD:Users:mblin:Desktop:IMG_0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blin:Desktop:IMG_001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770" cy="429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68C">
        <w:tab/>
      </w:r>
      <w:r>
        <w:rPr>
          <w:noProof/>
          <w:lang w:val="en-US" w:eastAsia="en-US"/>
        </w:rPr>
        <w:drawing>
          <wp:inline distT="0" distB="0" distL="0" distR="0" wp14:anchorId="5A86529D" wp14:editId="6E1C251A">
            <wp:extent cx="2437667" cy="4332233"/>
            <wp:effectExtent l="0" t="0" r="1270" b="11430"/>
            <wp:docPr id="8" name="Picture 4" descr="Macintosh HD:Users:mblin:Desktop:IMG_0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blin:Desktop:IMG_001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554" cy="433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F741" w14:textId="77777777" w:rsidR="0062268C" w:rsidRDefault="00FC5827" w:rsidP="00FC5827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8C84F01" wp14:editId="478BBD3E">
            <wp:extent cx="2447485" cy="4349679"/>
            <wp:effectExtent l="0" t="0" r="0" b="0"/>
            <wp:docPr id="9" name="Picture 5" descr="Macintosh HD:Users:mblin:Desktop:IMG_0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blin:Desktop:IMG_001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618" cy="435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68C">
        <w:tab/>
      </w:r>
      <w:r w:rsidR="0062268C" w:rsidRPr="0062268C">
        <w:rPr>
          <w:noProof/>
          <w:lang w:val="en-US" w:eastAsia="en-US"/>
        </w:rPr>
        <w:drawing>
          <wp:inline distT="0" distB="0" distL="0" distR="0" wp14:anchorId="56E7D23B" wp14:editId="1679120E">
            <wp:extent cx="2417098" cy="4295677"/>
            <wp:effectExtent l="0" t="0" r="0" b="0"/>
            <wp:docPr id="10" name="Picture 6" descr="Macintosh HD:Users:mblin:Desktop:IMG_0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blin:Desktop:IMG_002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098" cy="429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6B2D" w14:textId="77777777" w:rsidR="00FC5827" w:rsidRDefault="00FC5827" w:rsidP="00FC5827">
      <w:pPr>
        <w:jc w:val="center"/>
      </w:pPr>
    </w:p>
    <w:p w14:paraId="70929322" w14:textId="77777777" w:rsidR="00DD3A33" w:rsidRDefault="00DD3A33" w:rsidP="00DD3A33">
      <w:pPr>
        <w:pStyle w:val="Subtitle"/>
        <w:rPr>
          <w:rFonts w:ascii="Open Sans" w:hAnsi="Open Sans"/>
          <w:color w:val="1F497D" w:themeColor="text2"/>
        </w:rPr>
      </w:pPr>
    </w:p>
    <w:p w14:paraId="42236DDF" w14:textId="77777777" w:rsidR="00DD3A33" w:rsidRDefault="00DD3A33" w:rsidP="00DD3A33">
      <w:pPr>
        <w:pStyle w:val="Subtitle"/>
        <w:rPr>
          <w:rFonts w:ascii="Open Sans" w:hAnsi="Open Sans"/>
          <w:color w:val="1F497D" w:themeColor="text2"/>
        </w:rPr>
      </w:pPr>
      <w:r>
        <w:rPr>
          <w:rFonts w:ascii="Open Sans" w:hAnsi="Open Sans"/>
          <w:color w:val="1F497D" w:themeColor="text2"/>
        </w:rPr>
        <w:t>Demande de documentation</w:t>
      </w:r>
    </w:p>
    <w:p w14:paraId="643ADADA" w14:textId="77777777" w:rsidR="00DD3A33" w:rsidRDefault="00DD3A33" w:rsidP="00DD3A33">
      <w:r>
        <w:t>La demande de documentation consiste en un formulaire. Une fois les informations remplies</w:t>
      </w:r>
      <w:r w:rsidR="00904F17">
        <w:t xml:space="preserve">, si le formulaire est bien envoyé on garde en mémoire les informations de l’utilisateur pour éviter qu’il doive les ressaisir par la suite. Des messages de feedback sont à prévoir suivant le retour des </w:t>
      </w:r>
      <w:proofErr w:type="spellStart"/>
      <w:r w:rsidR="00904F17">
        <w:t>ws</w:t>
      </w:r>
      <w:proofErr w:type="spellEnd"/>
      <w:r w:rsidR="00904F17">
        <w:t>.</w:t>
      </w:r>
    </w:p>
    <w:p w14:paraId="40EACB0A" w14:textId="77777777" w:rsidR="00904F17" w:rsidRDefault="00904F17" w:rsidP="00DD3A33"/>
    <w:p w14:paraId="0A7C236A" w14:textId="77777777" w:rsidR="00904F17" w:rsidRPr="00DD3A33" w:rsidRDefault="00904F17" w:rsidP="00DD3A33"/>
    <w:p w14:paraId="576758BF" w14:textId="5E4D8580" w:rsidR="0062268C" w:rsidRDefault="00D97C42" w:rsidP="00FC5827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D6DD5E8" wp14:editId="438B0083">
            <wp:extent cx="2288469" cy="4067077"/>
            <wp:effectExtent l="0" t="0" r="0" b="0"/>
            <wp:docPr id="6" name="Picture 1" descr="Macintosh HD:Users:mblin:Desktop:IMG_0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blin:Desktop:IMG_002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69" cy="406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val="en-US" w:eastAsia="en-US"/>
        </w:rPr>
        <w:drawing>
          <wp:inline distT="0" distB="0" distL="0" distR="0" wp14:anchorId="3C45C4AA" wp14:editId="7CAA8D61">
            <wp:extent cx="2287863" cy="4066000"/>
            <wp:effectExtent l="0" t="0" r="0" b="0"/>
            <wp:docPr id="11" name="Picture 2" descr="Macintosh HD:Users:mblin:Desktop:IMG_0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blin:Desktop:IMG_002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323" cy="406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B5B4" w14:textId="77777777" w:rsidR="00D97C42" w:rsidRDefault="00D97C42" w:rsidP="00FC5827">
      <w:pPr>
        <w:jc w:val="center"/>
      </w:pPr>
    </w:p>
    <w:p w14:paraId="078D90C9" w14:textId="1BBA5310" w:rsidR="00D97C42" w:rsidRDefault="00D97C42" w:rsidP="00FC5827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38CB773A" wp14:editId="73BFE429">
            <wp:extent cx="2288043" cy="4066320"/>
            <wp:effectExtent l="0" t="0" r="0" b="0"/>
            <wp:docPr id="12" name="Picture 3" descr="Macintosh HD:Users:mblin:Desktop:IMG_0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blin:Desktop:IMG_002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360" cy="406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val="en-US" w:eastAsia="en-US"/>
        </w:rPr>
        <w:drawing>
          <wp:inline distT="0" distB="0" distL="0" distR="0" wp14:anchorId="07A66226" wp14:editId="2AF6EC46">
            <wp:extent cx="2269832" cy="4033957"/>
            <wp:effectExtent l="0" t="0" r="0" b="5080"/>
            <wp:docPr id="13" name="Picture 4" descr="Macintosh HD:Users:mblin:Desktop:IMG_0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blin:Desktop:IMG_002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80" cy="403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285C" w14:textId="77777777" w:rsidR="005245F6" w:rsidRDefault="005245F6">
      <w:r>
        <w:br w:type="page"/>
      </w:r>
    </w:p>
    <w:p w14:paraId="5B2D6349" w14:textId="745D0B16" w:rsidR="005245F6" w:rsidRPr="001F3312" w:rsidRDefault="005245F6" w:rsidP="005245F6">
      <w:pPr>
        <w:pStyle w:val="Title"/>
        <w:rPr>
          <w:rFonts w:ascii="Open Sans" w:hAnsi="Open Sans"/>
          <w:b/>
          <w:color w:val="F79646" w:themeColor="accent6"/>
        </w:rPr>
      </w:pPr>
      <w:r>
        <w:rPr>
          <w:rFonts w:ascii="Open Sans" w:hAnsi="Open Sans"/>
          <w:b/>
          <w:color w:val="F79646" w:themeColor="accent6"/>
        </w:rPr>
        <w:t>Spécifications techniques</w:t>
      </w:r>
    </w:p>
    <w:p w14:paraId="1C35A8C7" w14:textId="7465DEEB" w:rsidR="005245F6" w:rsidRDefault="005245F6" w:rsidP="005245F6">
      <w:pPr>
        <w:pStyle w:val="Subtitle"/>
        <w:rPr>
          <w:rFonts w:ascii="Open Sans" w:hAnsi="Open Sans"/>
          <w:color w:val="1F497D" w:themeColor="text2"/>
        </w:rPr>
      </w:pPr>
      <w:proofErr w:type="spellStart"/>
      <w:r>
        <w:rPr>
          <w:rFonts w:ascii="Open Sans" w:hAnsi="Open Sans"/>
          <w:color w:val="1F497D" w:themeColor="text2"/>
        </w:rPr>
        <w:t>OnPrint</w:t>
      </w:r>
      <w:proofErr w:type="spellEnd"/>
    </w:p>
    <w:p w14:paraId="684684E9" w14:textId="41B9AF65" w:rsidR="005245F6" w:rsidRDefault="005245F6" w:rsidP="005245F6">
      <w:r>
        <w:t>Les spécifications techniques d’</w:t>
      </w:r>
      <w:proofErr w:type="spellStart"/>
      <w:r>
        <w:t>onPrint</w:t>
      </w:r>
      <w:proofErr w:type="spellEnd"/>
      <w:r>
        <w:t xml:space="preserve"> sont à consultées à cette adresse :</w:t>
      </w:r>
    </w:p>
    <w:p w14:paraId="0B8A8A4A" w14:textId="7EBC5634" w:rsidR="005245F6" w:rsidRDefault="005F43E0" w:rsidP="005245F6">
      <w:pPr>
        <w:rPr>
          <w:u w:val="single"/>
          <w:lang w:val="en-US"/>
        </w:rPr>
      </w:pPr>
      <w:hyperlink r:id="rId21" w:history="1">
        <w:r w:rsidR="005245F6" w:rsidRPr="006B6229">
          <w:rPr>
            <w:rStyle w:val="Hyperlink"/>
            <w:lang w:val="en-US"/>
          </w:rPr>
          <w:t>http://developer.onprint.com/static/android-sdk/documentation</w:t>
        </w:r>
      </w:hyperlink>
    </w:p>
    <w:p w14:paraId="267EDA7C" w14:textId="77777777" w:rsidR="005245F6" w:rsidRDefault="005245F6" w:rsidP="005245F6">
      <w:pPr>
        <w:rPr>
          <w:u w:val="single"/>
          <w:lang w:val="en-US"/>
        </w:rPr>
      </w:pPr>
    </w:p>
    <w:p w14:paraId="29CEEB3B" w14:textId="167F050F" w:rsidR="00F553C5" w:rsidRDefault="005245F6" w:rsidP="005245F6">
      <w:r>
        <w:t xml:space="preserve">La librairie </w:t>
      </w:r>
      <w:proofErr w:type="spellStart"/>
      <w:r>
        <w:t>onPrint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est à télécharger à cette adresse :</w:t>
      </w:r>
    </w:p>
    <w:p w14:paraId="21F1D8FB" w14:textId="454108C0" w:rsidR="005245F6" w:rsidRDefault="005F43E0" w:rsidP="005245F6">
      <w:pPr>
        <w:rPr>
          <w:u w:val="single"/>
          <w:lang w:val="en-US"/>
        </w:rPr>
      </w:pPr>
      <w:hyperlink r:id="rId22" w:history="1">
        <w:r w:rsidR="005245F6" w:rsidRPr="006B6229">
          <w:rPr>
            <w:rStyle w:val="Hyperlink"/>
            <w:lang w:val="en-US"/>
          </w:rPr>
          <w:t>http://developer.onprint.com/static/android-sdk/ONprintSDK-Android-1.3.22.40.zip</w:t>
        </w:r>
      </w:hyperlink>
    </w:p>
    <w:p w14:paraId="19A9B243" w14:textId="77777777" w:rsidR="005245F6" w:rsidRDefault="005245F6" w:rsidP="005245F6">
      <w:pPr>
        <w:rPr>
          <w:u w:val="single"/>
          <w:lang w:val="en-US"/>
        </w:rPr>
      </w:pPr>
    </w:p>
    <w:p w14:paraId="086222E8" w14:textId="1713AB5A" w:rsidR="005245F6" w:rsidRDefault="005245F6" w:rsidP="005245F6">
      <w:r>
        <w:t>L’information principale à récupérer est l’id du programme que l’on vient de scanner.</w:t>
      </w:r>
    </w:p>
    <w:p w14:paraId="29779501" w14:textId="77777777" w:rsidR="005245F6" w:rsidRDefault="005245F6" w:rsidP="005245F6">
      <w:pPr>
        <w:rPr>
          <w:u w:val="single"/>
          <w:lang w:val="en-US"/>
        </w:rPr>
      </w:pPr>
    </w:p>
    <w:p w14:paraId="52F5E018" w14:textId="548F6CEE" w:rsidR="005245F6" w:rsidRDefault="005245F6" w:rsidP="005245F6">
      <w:pPr>
        <w:pStyle w:val="Subtitle"/>
        <w:rPr>
          <w:rFonts w:ascii="Open Sans" w:hAnsi="Open Sans"/>
          <w:color w:val="1F497D" w:themeColor="text2"/>
        </w:rPr>
      </w:pPr>
      <w:r>
        <w:rPr>
          <w:rFonts w:ascii="Open Sans" w:hAnsi="Open Sans"/>
          <w:color w:val="1F497D" w:themeColor="text2"/>
        </w:rPr>
        <w:t>Détail d’un programme</w:t>
      </w:r>
    </w:p>
    <w:p w14:paraId="5BFEAF14" w14:textId="38CA8A83" w:rsidR="005245F6" w:rsidRDefault="005245F6" w:rsidP="005245F6">
      <w:r>
        <w:t xml:space="preserve">Url du </w:t>
      </w:r>
      <w:proofErr w:type="spellStart"/>
      <w:r>
        <w:t>ws</w:t>
      </w:r>
      <w:proofErr w:type="spellEnd"/>
      <w:r>
        <w:t xml:space="preserve"> : </w:t>
      </w:r>
      <w:hyperlink r:id="rId23" w:history="1">
        <w:r w:rsidR="00334996" w:rsidRPr="006B6229">
          <w:rPr>
            <w:rStyle w:val="Hyperlink"/>
          </w:rPr>
          <w:t>http://www.explorimmo.com/rest/programs/</w:t>
        </w:r>
      </w:hyperlink>
    </w:p>
    <w:p w14:paraId="37A7EBF3" w14:textId="5EED5D62" w:rsidR="00334996" w:rsidRDefault="00334996" w:rsidP="005245F6">
      <w:r>
        <w:t xml:space="preserve">Exemple d’url : </w:t>
      </w:r>
      <w:hyperlink r:id="rId24" w:history="1">
        <w:r w:rsidRPr="006B6229">
          <w:rPr>
            <w:rStyle w:val="Hyperlink"/>
          </w:rPr>
          <w:t>http://www.explorimmo.com/rest/programs/31401334</w:t>
        </w:r>
      </w:hyperlink>
    </w:p>
    <w:p w14:paraId="44E2E410" w14:textId="77777777" w:rsidR="00334996" w:rsidRPr="005245F6" w:rsidRDefault="00334996" w:rsidP="005245F6"/>
    <w:p w14:paraId="0AF6C858" w14:textId="7EFBE9E6" w:rsidR="00334996" w:rsidRDefault="00334996" w:rsidP="00334996">
      <w:pPr>
        <w:pStyle w:val="Subtitle"/>
        <w:rPr>
          <w:rFonts w:ascii="Open Sans" w:hAnsi="Open Sans"/>
          <w:color w:val="1F497D" w:themeColor="text2"/>
        </w:rPr>
      </w:pPr>
      <w:r>
        <w:rPr>
          <w:rFonts w:ascii="Open Sans" w:hAnsi="Open Sans"/>
          <w:color w:val="1F497D" w:themeColor="text2"/>
        </w:rPr>
        <w:t>Demande de documentation</w:t>
      </w:r>
    </w:p>
    <w:p w14:paraId="1A635615" w14:textId="77777777" w:rsidR="005F43E0" w:rsidRPr="005F43E0" w:rsidRDefault="00316A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spacing w:before="240" w:after="240"/>
        <w:ind w:left="384" w:right="240"/>
        <w:rPr>
          <w:color w:val="484848"/>
          <w:sz w:val="18"/>
          <w:szCs w:val="18"/>
        </w:rPr>
      </w:pPr>
      <w:bookmarkStart w:id="0" w:name="_GoBack"/>
      <w:bookmarkEnd w:id="0"/>
      <w:r>
        <w:t>L</w:t>
      </w:r>
      <w:r w:rsidRPr="00316AE0">
        <w:t>a demande d'info pour un programme, est à effectuer en faisant un POST vers l'url </w:t>
      </w:r>
      <w:r w:rsidR="005F43E0" w:rsidRPr="005F43E0">
        <w:rPr>
          <w:color w:val="484848"/>
          <w:sz w:val="18"/>
          <w:szCs w:val="18"/>
        </w:rPr>
        <w:t>http://www.explorimmo.com/rest/v2/inquiry/program</w:t>
      </w:r>
    </w:p>
    <w:p w14:paraId="42A73656" w14:textId="10335CFA" w:rsidR="005F43E0" w:rsidRPr="005F43E0" w:rsidRDefault="005F43E0" w:rsidP="005F43E0">
      <w:pPr>
        <w:shd w:val="clear" w:color="auto" w:fill="FFFFFF"/>
        <w:spacing w:before="100" w:beforeAutospacing="1" w:after="100" w:afterAutospacing="1"/>
        <w:rPr>
          <w:rFonts w:ascii="Verdana" w:hAnsi="Verdana" w:cs="Times New Roman"/>
          <w:color w:val="484848"/>
          <w:sz w:val="18"/>
          <w:szCs w:val="18"/>
          <w:lang w:eastAsia="en-US"/>
        </w:rPr>
      </w:pPr>
      <w:r>
        <w:rPr>
          <w:rFonts w:ascii="Verdana" w:hAnsi="Verdana" w:cs="Times New Roman"/>
          <w:color w:val="484848"/>
          <w:sz w:val="18"/>
          <w:szCs w:val="18"/>
          <w:lang w:eastAsia="en-US"/>
        </w:rPr>
        <w:t>C</w:t>
      </w:r>
      <w:r w:rsidRPr="005F43E0">
        <w:rPr>
          <w:rFonts w:ascii="Verdana" w:hAnsi="Verdana" w:cs="Times New Roman"/>
          <w:color w:val="484848"/>
          <w:sz w:val="18"/>
          <w:szCs w:val="18"/>
          <w:lang w:eastAsia="en-US"/>
        </w:rPr>
        <w:t>i dessous les propriétés à envoyer (</w:t>
      </w:r>
      <w:r w:rsidRPr="005F43E0">
        <w:rPr>
          <w:rFonts w:ascii="Verdana" w:hAnsi="Verdana" w:cs="Times New Roman"/>
          <w:b/>
          <w:bCs/>
          <w:color w:val="484848"/>
          <w:sz w:val="18"/>
          <w:szCs w:val="18"/>
          <w:lang w:eastAsia="en-US"/>
        </w:rPr>
        <w:t>Attention:</w:t>
      </w:r>
      <w:r w:rsidRPr="005F43E0">
        <w:rPr>
          <w:rFonts w:ascii="Verdana" w:hAnsi="Verdana" w:cs="Times New Roman"/>
          <w:color w:val="484848"/>
          <w:sz w:val="18"/>
          <w:szCs w:val="18"/>
          <w:lang w:eastAsia="en-US"/>
        </w:rPr>
        <w:t> les champs sont case-sensitive):</w:t>
      </w:r>
    </w:p>
    <w:tbl>
      <w:tblPr>
        <w:tblW w:w="0" w:type="auto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shd w:val="clear" w:color="auto" w:fill="FFFFFF"/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2045"/>
        <w:gridCol w:w="2268"/>
        <w:gridCol w:w="6237"/>
      </w:tblGrid>
      <w:tr w:rsidR="005F43E0" w:rsidRPr="005F43E0" w14:paraId="583FB57B" w14:textId="77777777" w:rsidTr="005F43E0">
        <w:trPr>
          <w:tblHeader/>
        </w:trPr>
        <w:tc>
          <w:tcPr>
            <w:tcW w:w="2045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23DC474D" w14:textId="77777777" w:rsidR="005F43E0" w:rsidRPr="005F43E0" w:rsidRDefault="005F43E0" w:rsidP="005F43E0">
            <w:pPr>
              <w:spacing w:after="240"/>
              <w:jc w:val="center"/>
              <w:rPr>
                <w:rFonts w:ascii="Verdana" w:hAnsi="Verdana" w:cs="Times New Roman"/>
                <w:b/>
                <w:bCs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b/>
                <w:bCs/>
                <w:color w:val="484848"/>
                <w:sz w:val="18"/>
                <w:szCs w:val="18"/>
                <w:lang w:eastAsia="en-US"/>
              </w:rPr>
              <w:t>Champs</w:t>
            </w:r>
          </w:p>
        </w:tc>
        <w:tc>
          <w:tcPr>
            <w:tcW w:w="226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54A82871" w14:textId="77777777" w:rsidR="005F43E0" w:rsidRPr="005F43E0" w:rsidRDefault="005F43E0" w:rsidP="005F43E0">
            <w:pPr>
              <w:spacing w:after="240"/>
              <w:jc w:val="center"/>
              <w:rPr>
                <w:rFonts w:ascii="Verdana" w:hAnsi="Verdana" w:cs="Times New Roman"/>
                <w:b/>
                <w:bCs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b/>
                <w:bCs/>
                <w:color w:val="484848"/>
                <w:sz w:val="18"/>
                <w:szCs w:val="18"/>
                <w:lang w:eastAsia="en-US"/>
              </w:rPr>
              <w:t>Obligatoire</w:t>
            </w:r>
          </w:p>
        </w:tc>
        <w:tc>
          <w:tcPr>
            <w:tcW w:w="6237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52245E3A" w14:textId="77777777" w:rsidR="005F43E0" w:rsidRPr="005F43E0" w:rsidRDefault="005F43E0" w:rsidP="005F43E0">
            <w:pPr>
              <w:spacing w:after="240"/>
              <w:jc w:val="center"/>
              <w:rPr>
                <w:rFonts w:ascii="Verdana" w:hAnsi="Verdana" w:cs="Times New Roman"/>
                <w:b/>
                <w:bCs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b/>
                <w:bCs/>
                <w:color w:val="484848"/>
                <w:sz w:val="18"/>
                <w:szCs w:val="18"/>
                <w:lang w:eastAsia="en-US"/>
              </w:rPr>
              <w:t>Documentation</w:t>
            </w:r>
          </w:p>
        </w:tc>
      </w:tr>
      <w:tr w:rsidR="005F43E0" w:rsidRPr="005F43E0" w14:paraId="4A74CD81" w14:textId="77777777" w:rsidTr="005F43E0">
        <w:tc>
          <w:tcPr>
            <w:tcW w:w="2045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1F22046E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proofErr w:type="spellStart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itemClassifiedId</w:t>
            </w:r>
            <w:proofErr w:type="spellEnd"/>
          </w:p>
        </w:tc>
        <w:tc>
          <w:tcPr>
            <w:tcW w:w="226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7710B425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Obligatoire</w:t>
            </w:r>
          </w:p>
        </w:tc>
        <w:tc>
          <w:tcPr>
            <w:tcW w:w="6237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56DBD485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 xml:space="preserve">un id de programme ou plusieurs </w:t>
            </w:r>
            <w:proofErr w:type="spellStart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ids</w:t>
            </w:r>
            <w:proofErr w:type="spellEnd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 xml:space="preserve"> séparés par des virgules. Les </w:t>
            </w:r>
            <w:proofErr w:type="spellStart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ids</w:t>
            </w:r>
            <w:proofErr w:type="spellEnd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 xml:space="preserve"> doivent être uniquement des id de programme</w:t>
            </w:r>
          </w:p>
        </w:tc>
      </w:tr>
      <w:tr w:rsidR="005F43E0" w:rsidRPr="005F43E0" w14:paraId="382517DE" w14:textId="77777777" w:rsidTr="005F43E0">
        <w:tc>
          <w:tcPr>
            <w:tcW w:w="2045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7DFCA9DF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proofErr w:type="spellStart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civilite</w:t>
            </w:r>
            <w:proofErr w:type="spellEnd"/>
          </w:p>
        </w:tc>
        <w:tc>
          <w:tcPr>
            <w:tcW w:w="226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610DD24F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Obligatoire (valeur: M, MME</w:t>
            </w:r>
            <w:proofErr w:type="gramStart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,MLLE</w:t>
            </w:r>
            <w:proofErr w:type="gramEnd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)</w:t>
            </w:r>
          </w:p>
        </w:tc>
        <w:tc>
          <w:tcPr>
            <w:tcW w:w="6237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6A4A1C1B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civilité de l'utilisateur</w:t>
            </w:r>
          </w:p>
        </w:tc>
      </w:tr>
      <w:tr w:rsidR="005F43E0" w:rsidRPr="005F43E0" w14:paraId="1E976BDA" w14:textId="77777777" w:rsidTr="005F43E0">
        <w:tc>
          <w:tcPr>
            <w:tcW w:w="2045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0211743F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nom</w:t>
            </w:r>
          </w:p>
        </w:tc>
        <w:tc>
          <w:tcPr>
            <w:tcW w:w="226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72A54B22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Obligatoire</w:t>
            </w:r>
          </w:p>
        </w:tc>
        <w:tc>
          <w:tcPr>
            <w:tcW w:w="6237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4A4044AD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nom de l'utilisateur</w:t>
            </w:r>
          </w:p>
        </w:tc>
      </w:tr>
      <w:tr w:rsidR="005F43E0" w:rsidRPr="005F43E0" w14:paraId="19F5B554" w14:textId="77777777" w:rsidTr="005F43E0">
        <w:tc>
          <w:tcPr>
            <w:tcW w:w="2045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32115D38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proofErr w:type="spellStart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prenom</w:t>
            </w:r>
            <w:proofErr w:type="spellEnd"/>
          </w:p>
        </w:tc>
        <w:tc>
          <w:tcPr>
            <w:tcW w:w="226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5F31EAB5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Obligatoire</w:t>
            </w:r>
          </w:p>
        </w:tc>
        <w:tc>
          <w:tcPr>
            <w:tcW w:w="6237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190618E5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prénom de l'utilisateur</w:t>
            </w:r>
          </w:p>
        </w:tc>
      </w:tr>
      <w:tr w:rsidR="005F43E0" w:rsidRPr="005F43E0" w14:paraId="1A29C823" w14:textId="77777777" w:rsidTr="005F43E0">
        <w:tc>
          <w:tcPr>
            <w:tcW w:w="2045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023A0A79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proofErr w:type="spellStart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codePostal</w:t>
            </w:r>
            <w:proofErr w:type="spellEnd"/>
          </w:p>
        </w:tc>
        <w:tc>
          <w:tcPr>
            <w:tcW w:w="226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07B064DB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Obligatoire</w:t>
            </w:r>
          </w:p>
        </w:tc>
        <w:tc>
          <w:tcPr>
            <w:tcW w:w="6237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1519CF13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code postal. Doit être cohérent avec la ville</w:t>
            </w:r>
          </w:p>
        </w:tc>
      </w:tr>
      <w:tr w:rsidR="005F43E0" w:rsidRPr="005F43E0" w14:paraId="7422E119" w14:textId="77777777" w:rsidTr="005F43E0">
        <w:tc>
          <w:tcPr>
            <w:tcW w:w="2045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4FEFB2CE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ville</w:t>
            </w:r>
          </w:p>
        </w:tc>
        <w:tc>
          <w:tcPr>
            <w:tcW w:w="226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39AB60FD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Obligatoire</w:t>
            </w:r>
          </w:p>
        </w:tc>
        <w:tc>
          <w:tcPr>
            <w:tcW w:w="6237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7EB4AB77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ville. Doit être cohérent avec le code postal</w:t>
            </w:r>
          </w:p>
        </w:tc>
      </w:tr>
      <w:tr w:rsidR="005F43E0" w:rsidRPr="005F43E0" w14:paraId="72131314" w14:textId="77777777" w:rsidTr="005F43E0">
        <w:tc>
          <w:tcPr>
            <w:tcW w:w="2045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7922796F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email</w:t>
            </w:r>
          </w:p>
        </w:tc>
        <w:tc>
          <w:tcPr>
            <w:tcW w:w="226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3A99932E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Obligatoire</w:t>
            </w:r>
          </w:p>
        </w:tc>
        <w:tc>
          <w:tcPr>
            <w:tcW w:w="6237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30B02F4B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email de l'utilisateur</w:t>
            </w:r>
          </w:p>
        </w:tc>
      </w:tr>
      <w:tr w:rsidR="005F43E0" w:rsidRPr="005F43E0" w14:paraId="510CA844" w14:textId="77777777" w:rsidTr="005F43E0">
        <w:tc>
          <w:tcPr>
            <w:tcW w:w="2045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60CFE75E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message</w:t>
            </w:r>
          </w:p>
        </w:tc>
        <w:tc>
          <w:tcPr>
            <w:tcW w:w="226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22EBD9CA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Obligatoire</w:t>
            </w:r>
          </w:p>
        </w:tc>
        <w:tc>
          <w:tcPr>
            <w:tcW w:w="6237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4D0EEFA7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message qui sera envoyé au client</w:t>
            </w:r>
          </w:p>
        </w:tc>
      </w:tr>
      <w:tr w:rsidR="005F43E0" w:rsidRPr="005F43E0" w14:paraId="66F0D85A" w14:textId="77777777" w:rsidTr="005F43E0">
        <w:tc>
          <w:tcPr>
            <w:tcW w:w="2045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6DA0274B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proofErr w:type="spellStart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telephone</w:t>
            </w:r>
            <w:proofErr w:type="spellEnd"/>
          </w:p>
        </w:tc>
        <w:tc>
          <w:tcPr>
            <w:tcW w:w="226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34106C59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Obligatoire</w:t>
            </w:r>
          </w:p>
        </w:tc>
        <w:tc>
          <w:tcPr>
            <w:tcW w:w="6237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75194ECC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si rempli, on vérifie sa validité (10 chiffres)</w:t>
            </w:r>
          </w:p>
        </w:tc>
      </w:tr>
      <w:tr w:rsidR="005F43E0" w:rsidRPr="005F43E0" w14:paraId="4D3F96D2" w14:textId="77777777" w:rsidTr="005F43E0">
        <w:tc>
          <w:tcPr>
            <w:tcW w:w="2045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40A8D26E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origine</w:t>
            </w:r>
          </w:p>
        </w:tc>
        <w:tc>
          <w:tcPr>
            <w:tcW w:w="2268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279DA8B8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 xml:space="preserve">Facultatif (valeur possible: </w:t>
            </w:r>
            <w:proofErr w:type="spellStart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explorimmo</w:t>
            </w:r>
            <w:proofErr w:type="spellEnd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, figaro)</w:t>
            </w:r>
          </w:p>
        </w:tc>
        <w:tc>
          <w:tcPr>
            <w:tcW w:w="6237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FF"/>
            <w:vAlign w:val="center"/>
            <w:hideMark/>
          </w:tcPr>
          <w:p w14:paraId="665E5DC1" w14:textId="77777777" w:rsidR="005F43E0" w:rsidRPr="005F43E0" w:rsidRDefault="005F43E0" w:rsidP="005F43E0">
            <w:pPr>
              <w:spacing w:after="240"/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</w:pPr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 xml:space="preserve">si non ou mal rempli, c'est toujours </w:t>
            </w:r>
            <w:proofErr w:type="spellStart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>Explorimmo</w:t>
            </w:r>
            <w:proofErr w:type="spellEnd"/>
            <w:r w:rsidRPr="005F43E0">
              <w:rPr>
                <w:rFonts w:ascii="Verdana" w:hAnsi="Verdana" w:cs="Times New Roman"/>
                <w:color w:val="484848"/>
                <w:sz w:val="18"/>
                <w:szCs w:val="18"/>
                <w:lang w:eastAsia="en-US"/>
              </w:rPr>
              <w:t xml:space="preserve"> par défaut</w:t>
            </w:r>
          </w:p>
        </w:tc>
      </w:tr>
    </w:tbl>
    <w:p w14:paraId="1888631B" w14:textId="3CCFCCF6" w:rsidR="00334996" w:rsidRDefault="00334996" w:rsidP="00334996"/>
    <w:p w14:paraId="56B4AD53" w14:textId="77777777" w:rsidR="005F43E0" w:rsidRDefault="005F43E0" w:rsidP="005F43E0">
      <w:pPr>
        <w:pStyle w:val="Heading3"/>
        <w:shd w:val="clear" w:color="auto" w:fill="FFFFFF"/>
        <w:spacing w:before="0" w:after="150"/>
        <w:rPr>
          <w:rFonts w:ascii="Trebuchet MS" w:hAnsi="Trebuchet MS"/>
          <w:color w:val="555555"/>
          <w:sz w:val="20"/>
          <w:szCs w:val="20"/>
        </w:rPr>
      </w:pPr>
      <w:r>
        <w:rPr>
          <w:rFonts w:ascii="Trebuchet MS" w:hAnsi="Trebuchet MS"/>
          <w:color w:val="555555"/>
          <w:sz w:val="20"/>
          <w:szCs w:val="20"/>
        </w:rPr>
        <w:t xml:space="preserve">Exemple de retour de </w:t>
      </w:r>
      <w:proofErr w:type="spellStart"/>
      <w:r>
        <w:rPr>
          <w:rFonts w:ascii="Trebuchet MS" w:hAnsi="Trebuchet MS"/>
          <w:color w:val="555555"/>
          <w:sz w:val="20"/>
          <w:szCs w:val="20"/>
        </w:rPr>
        <w:t>Json</w:t>
      </w:r>
      <w:proofErr w:type="spellEnd"/>
      <w:r>
        <w:rPr>
          <w:rFonts w:ascii="Trebuchet MS" w:hAnsi="Trebuchet MS"/>
          <w:color w:val="555555"/>
          <w:sz w:val="20"/>
          <w:szCs w:val="20"/>
        </w:rPr>
        <w:t>:</w:t>
      </w:r>
    </w:p>
    <w:p w14:paraId="6C6A2B3B" w14:textId="77777777" w:rsidR="005F43E0" w:rsidRDefault="005F43E0" w:rsidP="005F43E0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Verdana" w:hAnsi="Verdana"/>
          <w:color w:val="484848"/>
          <w:sz w:val="18"/>
          <w:szCs w:val="18"/>
        </w:rPr>
      </w:pPr>
      <w:r>
        <w:rPr>
          <w:rFonts w:ascii="Verdana" w:hAnsi="Verdana"/>
          <w:color w:val="484848"/>
          <w:sz w:val="18"/>
          <w:szCs w:val="18"/>
        </w:rPr>
        <w:t xml:space="preserve">Compte existant qui a </w:t>
      </w:r>
      <w:proofErr w:type="spellStart"/>
      <w:r>
        <w:rPr>
          <w:rFonts w:ascii="Verdana" w:hAnsi="Verdana"/>
          <w:color w:val="484848"/>
          <w:sz w:val="18"/>
          <w:szCs w:val="18"/>
        </w:rPr>
        <w:t>déja</w:t>
      </w:r>
      <w:proofErr w:type="spellEnd"/>
      <w:r>
        <w:rPr>
          <w:rFonts w:ascii="Verdana" w:hAnsi="Verdana"/>
          <w:color w:val="484848"/>
          <w:sz w:val="18"/>
          <w:szCs w:val="18"/>
        </w:rPr>
        <w:t xml:space="preserve"> un </w:t>
      </w:r>
      <w:proofErr w:type="spellStart"/>
      <w:r>
        <w:rPr>
          <w:rFonts w:ascii="Verdana" w:hAnsi="Verdana"/>
          <w:color w:val="484848"/>
          <w:sz w:val="18"/>
          <w:szCs w:val="18"/>
        </w:rPr>
        <w:t>optin</w:t>
      </w:r>
      <w:proofErr w:type="spellEnd"/>
      <w:r>
        <w:rPr>
          <w:rFonts w:ascii="Verdana" w:hAnsi="Verdana"/>
          <w:color w:val="484848"/>
          <w:sz w:val="18"/>
          <w:szCs w:val="18"/>
        </w:rPr>
        <w:t xml:space="preserve"> actif:</w:t>
      </w:r>
    </w:p>
    <w:p w14:paraId="777F640A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Code de retour: 202 </w:t>
      </w:r>
    </w:p>
    <w:p w14:paraId="0E89D415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{    </w:t>
      </w:r>
    </w:p>
    <w:p w14:paraId="32225419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  <w:t>"</w:t>
      </w:r>
      <w:proofErr w:type="spellStart"/>
      <w:proofErr w:type="gramStart"/>
      <w:r>
        <w:rPr>
          <w:color w:val="484848"/>
          <w:sz w:val="18"/>
          <w:szCs w:val="18"/>
        </w:rPr>
        <w:t>newAccount</w:t>
      </w:r>
      <w:proofErr w:type="spellEnd"/>
      <w:proofErr w:type="gramEnd"/>
      <w:r>
        <w:rPr>
          <w:color w:val="484848"/>
          <w:sz w:val="18"/>
          <w:szCs w:val="18"/>
        </w:rPr>
        <w:t>": false,</w:t>
      </w:r>
    </w:p>
    <w:p w14:paraId="5925E814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  <w:t>"</w:t>
      </w:r>
      <w:proofErr w:type="spellStart"/>
      <w:proofErr w:type="gramStart"/>
      <w:r>
        <w:rPr>
          <w:color w:val="484848"/>
          <w:sz w:val="18"/>
          <w:szCs w:val="18"/>
        </w:rPr>
        <w:t>optin</w:t>
      </w:r>
      <w:proofErr w:type="spellEnd"/>
      <w:proofErr w:type="gramEnd"/>
      <w:r>
        <w:rPr>
          <w:color w:val="484848"/>
          <w:sz w:val="18"/>
          <w:szCs w:val="18"/>
        </w:rPr>
        <w:t xml:space="preserve">": </w:t>
      </w:r>
      <w:proofErr w:type="spellStart"/>
      <w:r>
        <w:rPr>
          <w:color w:val="484848"/>
          <w:sz w:val="18"/>
          <w:szCs w:val="18"/>
        </w:rPr>
        <w:t>true</w:t>
      </w:r>
      <w:proofErr w:type="spellEnd"/>
      <w:r>
        <w:rPr>
          <w:color w:val="484848"/>
          <w:sz w:val="18"/>
          <w:szCs w:val="18"/>
        </w:rPr>
        <w:t>,</w:t>
      </w:r>
    </w:p>
    <w:p w14:paraId="21616A9B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  <w:t>"</w:t>
      </w:r>
      <w:proofErr w:type="spellStart"/>
      <w:proofErr w:type="gramStart"/>
      <w:r>
        <w:rPr>
          <w:color w:val="484848"/>
          <w:sz w:val="18"/>
          <w:szCs w:val="18"/>
        </w:rPr>
        <w:t>inquiryIds</w:t>
      </w:r>
      <w:proofErr w:type="spellEnd"/>
      <w:proofErr w:type="gramEnd"/>
      <w:r>
        <w:rPr>
          <w:color w:val="484848"/>
          <w:sz w:val="18"/>
          <w:szCs w:val="18"/>
        </w:rPr>
        <w:t>":[874]</w:t>
      </w:r>
    </w:p>
    <w:p w14:paraId="40096DB8" w14:textId="314378C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} </w:t>
      </w:r>
    </w:p>
    <w:p w14:paraId="44C30C47" w14:textId="77777777" w:rsidR="005F43E0" w:rsidRDefault="005F43E0" w:rsidP="005F43E0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Verdana" w:hAnsi="Verdana"/>
          <w:color w:val="484848"/>
          <w:sz w:val="18"/>
          <w:szCs w:val="18"/>
        </w:rPr>
      </w:pPr>
      <w:r>
        <w:rPr>
          <w:rFonts w:ascii="Verdana" w:hAnsi="Verdana"/>
          <w:color w:val="484848"/>
          <w:sz w:val="18"/>
          <w:szCs w:val="18"/>
        </w:rPr>
        <w:t xml:space="preserve">compte existant sans </w:t>
      </w:r>
      <w:proofErr w:type="spellStart"/>
      <w:r>
        <w:rPr>
          <w:rFonts w:ascii="Verdana" w:hAnsi="Verdana"/>
          <w:color w:val="484848"/>
          <w:sz w:val="18"/>
          <w:szCs w:val="18"/>
        </w:rPr>
        <w:t>optin</w:t>
      </w:r>
      <w:proofErr w:type="spellEnd"/>
      <w:r>
        <w:rPr>
          <w:rFonts w:ascii="Verdana" w:hAnsi="Verdana"/>
          <w:color w:val="484848"/>
          <w:sz w:val="18"/>
          <w:szCs w:val="18"/>
        </w:rPr>
        <w:t>:</w:t>
      </w:r>
    </w:p>
    <w:p w14:paraId="691C84C2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spacing w:before="240" w:after="240"/>
        <w:ind w:left="384" w:right="240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Code de retour: 202 </w:t>
      </w:r>
    </w:p>
    <w:p w14:paraId="46CB2BB7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{    </w:t>
      </w:r>
    </w:p>
    <w:p w14:paraId="7FA1BE0D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  <w:t>"</w:t>
      </w:r>
      <w:proofErr w:type="spellStart"/>
      <w:proofErr w:type="gramStart"/>
      <w:r>
        <w:rPr>
          <w:color w:val="484848"/>
          <w:sz w:val="18"/>
          <w:szCs w:val="18"/>
        </w:rPr>
        <w:t>newAccount</w:t>
      </w:r>
      <w:proofErr w:type="spellEnd"/>
      <w:proofErr w:type="gramEnd"/>
      <w:r>
        <w:rPr>
          <w:color w:val="484848"/>
          <w:sz w:val="18"/>
          <w:szCs w:val="18"/>
        </w:rPr>
        <w:t>": false,</w:t>
      </w:r>
    </w:p>
    <w:p w14:paraId="1228D61F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  <w:t>"</w:t>
      </w:r>
      <w:proofErr w:type="spellStart"/>
      <w:proofErr w:type="gramStart"/>
      <w:r>
        <w:rPr>
          <w:color w:val="484848"/>
          <w:sz w:val="18"/>
          <w:szCs w:val="18"/>
        </w:rPr>
        <w:t>optin</w:t>
      </w:r>
      <w:proofErr w:type="spellEnd"/>
      <w:proofErr w:type="gramEnd"/>
      <w:r>
        <w:rPr>
          <w:color w:val="484848"/>
          <w:sz w:val="18"/>
          <w:szCs w:val="18"/>
        </w:rPr>
        <w:t>": false,</w:t>
      </w:r>
    </w:p>
    <w:p w14:paraId="6D248C71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  <w:t>"</w:t>
      </w:r>
      <w:proofErr w:type="spellStart"/>
      <w:proofErr w:type="gramStart"/>
      <w:r>
        <w:rPr>
          <w:color w:val="484848"/>
          <w:sz w:val="18"/>
          <w:szCs w:val="18"/>
        </w:rPr>
        <w:t>inquiryIds</w:t>
      </w:r>
      <w:proofErr w:type="spellEnd"/>
      <w:proofErr w:type="gramEnd"/>
      <w:r>
        <w:rPr>
          <w:color w:val="484848"/>
          <w:sz w:val="18"/>
          <w:szCs w:val="18"/>
        </w:rPr>
        <w:t>":[875]</w:t>
      </w:r>
    </w:p>
    <w:p w14:paraId="09BAD0DE" w14:textId="2E2CBE5E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} </w:t>
      </w:r>
    </w:p>
    <w:p w14:paraId="5EEB9CA7" w14:textId="77777777" w:rsidR="005F43E0" w:rsidRDefault="005F43E0" w:rsidP="005F43E0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Verdana" w:hAnsi="Verdana"/>
          <w:color w:val="484848"/>
          <w:sz w:val="18"/>
          <w:szCs w:val="18"/>
        </w:rPr>
      </w:pPr>
      <w:r>
        <w:rPr>
          <w:rFonts w:ascii="Verdana" w:hAnsi="Verdana"/>
          <w:color w:val="484848"/>
          <w:sz w:val="18"/>
          <w:szCs w:val="18"/>
        </w:rPr>
        <w:t>nouveau compte:</w:t>
      </w:r>
    </w:p>
    <w:p w14:paraId="058FE49C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spacing w:before="240" w:after="240"/>
        <w:ind w:left="384" w:right="240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Code de retour HTTP: 202 </w:t>
      </w:r>
    </w:p>
    <w:p w14:paraId="08890294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>{</w:t>
      </w:r>
    </w:p>
    <w:p w14:paraId="3F948F85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  <w:t>"</w:t>
      </w:r>
      <w:proofErr w:type="spellStart"/>
      <w:proofErr w:type="gramStart"/>
      <w:r>
        <w:rPr>
          <w:color w:val="484848"/>
          <w:sz w:val="18"/>
          <w:szCs w:val="18"/>
        </w:rPr>
        <w:t>newAccount</w:t>
      </w:r>
      <w:proofErr w:type="spellEnd"/>
      <w:proofErr w:type="gramEnd"/>
      <w:r>
        <w:rPr>
          <w:color w:val="484848"/>
          <w:sz w:val="18"/>
          <w:szCs w:val="18"/>
        </w:rPr>
        <w:t xml:space="preserve">": </w:t>
      </w:r>
      <w:proofErr w:type="spellStart"/>
      <w:r>
        <w:rPr>
          <w:color w:val="484848"/>
          <w:sz w:val="18"/>
          <w:szCs w:val="18"/>
        </w:rPr>
        <w:t>true</w:t>
      </w:r>
      <w:proofErr w:type="spellEnd"/>
      <w:r>
        <w:rPr>
          <w:color w:val="484848"/>
          <w:sz w:val="18"/>
          <w:szCs w:val="18"/>
        </w:rPr>
        <w:t>,</w:t>
      </w:r>
    </w:p>
    <w:p w14:paraId="51E83AD9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  <w:t>"</w:t>
      </w:r>
      <w:proofErr w:type="spellStart"/>
      <w:proofErr w:type="gramStart"/>
      <w:r>
        <w:rPr>
          <w:color w:val="484848"/>
          <w:sz w:val="18"/>
          <w:szCs w:val="18"/>
        </w:rPr>
        <w:t>optin</w:t>
      </w:r>
      <w:proofErr w:type="spellEnd"/>
      <w:proofErr w:type="gramEnd"/>
      <w:r>
        <w:rPr>
          <w:color w:val="484848"/>
          <w:sz w:val="18"/>
          <w:szCs w:val="18"/>
        </w:rPr>
        <w:t>": false,</w:t>
      </w:r>
    </w:p>
    <w:p w14:paraId="425E7432" w14:textId="77777777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  <w:t>"</w:t>
      </w:r>
      <w:proofErr w:type="spellStart"/>
      <w:proofErr w:type="gramStart"/>
      <w:r>
        <w:rPr>
          <w:color w:val="484848"/>
          <w:sz w:val="18"/>
          <w:szCs w:val="18"/>
        </w:rPr>
        <w:t>inquiryIds</w:t>
      </w:r>
      <w:proofErr w:type="spellEnd"/>
      <w:proofErr w:type="gramEnd"/>
      <w:r>
        <w:rPr>
          <w:color w:val="484848"/>
          <w:sz w:val="18"/>
          <w:szCs w:val="18"/>
        </w:rPr>
        <w:t>":[876]</w:t>
      </w:r>
    </w:p>
    <w:p w14:paraId="0FE5A1DD" w14:textId="3C9C726A" w:rsidR="005F43E0" w:rsidRDefault="005F43E0" w:rsidP="005F43E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>}</w:t>
      </w:r>
    </w:p>
    <w:p w14:paraId="1D828BA9" w14:textId="77777777" w:rsidR="005F43E0" w:rsidRDefault="005F43E0" w:rsidP="00334996"/>
    <w:p w14:paraId="7B15AFF9" w14:textId="77777777" w:rsidR="00D76A00" w:rsidRDefault="00D76A00" w:rsidP="00D76A00">
      <w:pPr>
        <w:pStyle w:val="Heading2"/>
        <w:shd w:val="clear" w:color="auto" w:fill="FFFFFF"/>
        <w:spacing w:before="0" w:after="150"/>
        <w:rPr>
          <w:rFonts w:ascii="Trebuchet MS" w:hAnsi="Trebuchet MS"/>
          <w:color w:val="555555"/>
          <w:sz w:val="24"/>
          <w:szCs w:val="24"/>
        </w:rPr>
      </w:pPr>
      <w:r>
        <w:rPr>
          <w:rFonts w:ascii="Trebuchet MS" w:hAnsi="Trebuchet MS"/>
          <w:color w:val="555555"/>
          <w:sz w:val="24"/>
          <w:szCs w:val="24"/>
        </w:rPr>
        <w:t>Erreurs</w:t>
      </w:r>
    </w:p>
    <w:p w14:paraId="0A0CE5FC" w14:textId="77777777" w:rsidR="00D76A00" w:rsidRDefault="00D76A00" w:rsidP="00D76A00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Verdana" w:hAnsi="Verdana"/>
          <w:color w:val="484848"/>
          <w:sz w:val="18"/>
          <w:szCs w:val="18"/>
        </w:rPr>
      </w:pPr>
      <w:r>
        <w:rPr>
          <w:rFonts w:ascii="Verdana" w:hAnsi="Verdana"/>
          <w:color w:val="484848"/>
          <w:sz w:val="18"/>
          <w:szCs w:val="18"/>
        </w:rPr>
        <w:t>Exemple d'erreurs si des champs ont des erreurs :</w:t>
      </w:r>
    </w:p>
    <w:p w14:paraId="713CB4BB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>Code de retour HTTP: 400</w:t>
      </w:r>
    </w:p>
    <w:p w14:paraId="1126439C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{    </w:t>
      </w:r>
    </w:p>
    <w:p w14:paraId="5A19AA41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>"</w:t>
      </w:r>
      <w:proofErr w:type="spellStart"/>
      <w:proofErr w:type="gramStart"/>
      <w:r>
        <w:rPr>
          <w:color w:val="484848"/>
          <w:sz w:val="18"/>
          <w:szCs w:val="18"/>
        </w:rPr>
        <w:t>hasFieldErrors</w:t>
      </w:r>
      <w:proofErr w:type="spellEnd"/>
      <w:proofErr w:type="gramEnd"/>
      <w:r>
        <w:rPr>
          <w:color w:val="484848"/>
          <w:sz w:val="18"/>
          <w:szCs w:val="18"/>
        </w:rPr>
        <w:t xml:space="preserve">": </w:t>
      </w:r>
      <w:proofErr w:type="spellStart"/>
      <w:r>
        <w:rPr>
          <w:color w:val="484848"/>
          <w:sz w:val="18"/>
          <w:szCs w:val="18"/>
        </w:rPr>
        <w:t>true</w:t>
      </w:r>
      <w:proofErr w:type="spellEnd"/>
      <w:r>
        <w:rPr>
          <w:color w:val="484848"/>
          <w:sz w:val="18"/>
          <w:szCs w:val="18"/>
        </w:rPr>
        <w:t xml:space="preserve">,    </w:t>
      </w:r>
    </w:p>
    <w:p w14:paraId="7C8FC0A6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>"</w:t>
      </w:r>
      <w:proofErr w:type="spellStart"/>
      <w:proofErr w:type="gramStart"/>
      <w:r>
        <w:rPr>
          <w:color w:val="484848"/>
          <w:sz w:val="18"/>
          <w:szCs w:val="18"/>
        </w:rPr>
        <w:t>fieldErrors</w:t>
      </w:r>
      <w:proofErr w:type="spellEnd"/>
      <w:proofErr w:type="gramEnd"/>
      <w:r>
        <w:rPr>
          <w:color w:val="484848"/>
          <w:sz w:val="18"/>
          <w:szCs w:val="18"/>
        </w:rPr>
        <w:t xml:space="preserve">":    </w:t>
      </w:r>
    </w:p>
    <w:p w14:paraId="4A97BA55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 xml:space="preserve">{        </w:t>
      </w:r>
    </w:p>
    <w:p w14:paraId="5C4FEB41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>"</w:t>
      </w:r>
      <w:proofErr w:type="gramStart"/>
      <w:r>
        <w:rPr>
          <w:color w:val="484848"/>
          <w:sz w:val="18"/>
          <w:szCs w:val="18"/>
        </w:rPr>
        <w:t>message</w:t>
      </w:r>
      <w:proofErr w:type="gramEnd"/>
      <w:r>
        <w:rPr>
          <w:color w:val="484848"/>
          <w:sz w:val="18"/>
          <w:szCs w:val="18"/>
        </w:rPr>
        <w:t xml:space="preserve">": "Veuillez renseigner le corps du message.",        </w:t>
      </w:r>
    </w:p>
    <w:p w14:paraId="3A6D9274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>"</w:t>
      </w:r>
      <w:proofErr w:type="gramStart"/>
      <w:r>
        <w:rPr>
          <w:color w:val="484848"/>
          <w:sz w:val="18"/>
          <w:szCs w:val="18"/>
        </w:rPr>
        <w:t>email</w:t>
      </w:r>
      <w:proofErr w:type="gramEnd"/>
      <w:r>
        <w:rPr>
          <w:color w:val="484848"/>
          <w:sz w:val="18"/>
          <w:szCs w:val="18"/>
        </w:rPr>
        <w:t xml:space="preserve">": "Veuillez renseigner une adresse email valide."     </w:t>
      </w:r>
    </w:p>
    <w:p w14:paraId="1752E176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 xml:space="preserve">} </w:t>
      </w:r>
    </w:p>
    <w:p w14:paraId="2BDFB835" w14:textId="61A01A9F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} </w:t>
      </w:r>
    </w:p>
    <w:p w14:paraId="40AAA3EB" w14:textId="77777777" w:rsidR="00D76A00" w:rsidRDefault="00D76A00" w:rsidP="00D76A00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Verdana" w:hAnsi="Verdana"/>
          <w:color w:val="484848"/>
          <w:sz w:val="18"/>
          <w:szCs w:val="18"/>
        </w:rPr>
      </w:pPr>
      <w:r>
        <w:rPr>
          <w:rFonts w:ascii="Verdana" w:hAnsi="Verdana"/>
          <w:color w:val="484848"/>
          <w:sz w:val="18"/>
          <w:szCs w:val="18"/>
        </w:rPr>
        <w:t>Si le code postal et la ville ne correspondent pas :</w:t>
      </w:r>
    </w:p>
    <w:p w14:paraId="562A2CC9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Code de retour HTTP: 400 </w:t>
      </w:r>
    </w:p>
    <w:p w14:paraId="7C8ADB8B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{     </w:t>
      </w:r>
    </w:p>
    <w:p w14:paraId="2A43225F" w14:textId="57DCBBB0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>"</w:t>
      </w:r>
      <w:proofErr w:type="spellStart"/>
      <w:proofErr w:type="gramStart"/>
      <w:r>
        <w:rPr>
          <w:color w:val="484848"/>
          <w:sz w:val="18"/>
          <w:szCs w:val="18"/>
        </w:rPr>
        <w:t>hasFieldErrors</w:t>
      </w:r>
      <w:proofErr w:type="spellEnd"/>
      <w:proofErr w:type="gramEnd"/>
      <w:r>
        <w:rPr>
          <w:color w:val="484848"/>
          <w:sz w:val="18"/>
          <w:szCs w:val="18"/>
        </w:rPr>
        <w:t>":</w:t>
      </w:r>
      <w:proofErr w:type="spellStart"/>
      <w:r>
        <w:rPr>
          <w:color w:val="484848"/>
          <w:sz w:val="18"/>
          <w:szCs w:val="18"/>
        </w:rPr>
        <w:t>true</w:t>
      </w:r>
      <w:proofErr w:type="spellEnd"/>
      <w:r>
        <w:rPr>
          <w:color w:val="484848"/>
          <w:sz w:val="18"/>
          <w:szCs w:val="18"/>
        </w:rPr>
        <w:t xml:space="preserve">,     </w:t>
      </w:r>
    </w:p>
    <w:p w14:paraId="10E63958" w14:textId="4A193AD5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>"</w:t>
      </w:r>
      <w:proofErr w:type="spellStart"/>
      <w:proofErr w:type="gramStart"/>
      <w:r>
        <w:rPr>
          <w:color w:val="484848"/>
          <w:sz w:val="18"/>
          <w:szCs w:val="18"/>
        </w:rPr>
        <w:t>fieldErrors</w:t>
      </w:r>
      <w:proofErr w:type="spellEnd"/>
      <w:proofErr w:type="gramEnd"/>
      <w:r>
        <w:rPr>
          <w:color w:val="484848"/>
          <w:sz w:val="18"/>
          <w:szCs w:val="18"/>
        </w:rPr>
        <w:t>":</w:t>
      </w:r>
    </w:p>
    <w:p w14:paraId="0EECA0A4" w14:textId="44F2ECCC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 xml:space="preserve">{         </w:t>
      </w:r>
    </w:p>
    <w:p w14:paraId="4BAB4322" w14:textId="36732BC5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>"</w:t>
      </w:r>
      <w:proofErr w:type="spellStart"/>
      <w:proofErr w:type="gramStart"/>
      <w:r>
        <w:rPr>
          <w:color w:val="484848"/>
          <w:sz w:val="18"/>
          <w:szCs w:val="18"/>
        </w:rPr>
        <w:t>ville</w:t>
      </w:r>
      <w:proofErr w:type="gramEnd"/>
      <w:r>
        <w:rPr>
          <w:color w:val="484848"/>
          <w:sz w:val="18"/>
          <w:szCs w:val="18"/>
        </w:rPr>
        <w:t>":"Le</w:t>
      </w:r>
      <w:proofErr w:type="spellEnd"/>
      <w:r>
        <w:rPr>
          <w:color w:val="484848"/>
          <w:sz w:val="18"/>
          <w:szCs w:val="18"/>
        </w:rPr>
        <w:t xml:space="preserve"> code postal et/ou la commune n'est pas valide."      </w:t>
      </w:r>
    </w:p>
    <w:p w14:paraId="74704C12" w14:textId="7B63005A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 xml:space="preserve">} </w:t>
      </w:r>
    </w:p>
    <w:p w14:paraId="6D5F3FF7" w14:textId="13233844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} </w:t>
      </w:r>
    </w:p>
    <w:p w14:paraId="7A25DF83" w14:textId="77777777" w:rsidR="00D76A00" w:rsidRDefault="00D76A00" w:rsidP="00D76A00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Verdana" w:hAnsi="Verdana"/>
          <w:color w:val="484848"/>
          <w:sz w:val="18"/>
          <w:szCs w:val="18"/>
        </w:rPr>
      </w:pPr>
      <w:r>
        <w:rPr>
          <w:rFonts w:ascii="Verdana" w:hAnsi="Verdana"/>
          <w:color w:val="484848"/>
          <w:sz w:val="18"/>
          <w:szCs w:val="18"/>
        </w:rPr>
        <w:t>Si une ou plusieurs annonces n'existe plus :</w:t>
      </w:r>
    </w:p>
    <w:p w14:paraId="49324791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Code de retour HTTP: 400 </w:t>
      </w:r>
    </w:p>
    <w:p w14:paraId="2AD4A260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{    </w:t>
      </w:r>
    </w:p>
    <w:p w14:paraId="74CDD256" w14:textId="20116A18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>"</w:t>
      </w:r>
      <w:proofErr w:type="spellStart"/>
      <w:proofErr w:type="gramStart"/>
      <w:r>
        <w:rPr>
          <w:color w:val="484848"/>
          <w:sz w:val="18"/>
          <w:szCs w:val="18"/>
        </w:rPr>
        <w:t>hasGlobalErrors</w:t>
      </w:r>
      <w:proofErr w:type="spellEnd"/>
      <w:proofErr w:type="gramEnd"/>
      <w:r>
        <w:rPr>
          <w:color w:val="484848"/>
          <w:sz w:val="18"/>
          <w:szCs w:val="18"/>
        </w:rPr>
        <w:t xml:space="preserve">": </w:t>
      </w:r>
      <w:proofErr w:type="spellStart"/>
      <w:r>
        <w:rPr>
          <w:color w:val="484848"/>
          <w:sz w:val="18"/>
          <w:szCs w:val="18"/>
        </w:rPr>
        <w:t>true</w:t>
      </w:r>
      <w:proofErr w:type="spellEnd"/>
      <w:r>
        <w:rPr>
          <w:color w:val="484848"/>
          <w:sz w:val="18"/>
          <w:szCs w:val="18"/>
        </w:rPr>
        <w:t xml:space="preserve">,    </w:t>
      </w:r>
    </w:p>
    <w:p w14:paraId="22D8605E" w14:textId="571FD5B0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>"</w:t>
      </w:r>
      <w:proofErr w:type="spellStart"/>
      <w:proofErr w:type="gramStart"/>
      <w:r>
        <w:rPr>
          <w:color w:val="484848"/>
          <w:sz w:val="18"/>
          <w:szCs w:val="18"/>
        </w:rPr>
        <w:t>globalErrors</w:t>
      </w:r>
      <w:proofErr w:type="spellEnd"/>
      <w:proofErr w:type="gramEnd"/>
      <w:r>
        <w:rPr>
          <w:color w:val="484848"/>
          <w:sz w:val="18"/>
          <w:szCs w:val="18"/>
        </w:rPr>
        <w:t xml:space="preserve">":    </w:t>
      </w:r>
    </w:p>
    <w:p w14:paraId="2B1CB268" w14:textId="7B5598E6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 xml:space="preserve">[        </w:t>
      </w:r>
    </w:p>
    <w:p w14:paraId="026C2B61" w14:textId="1DD7B933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 xml:space="preserve">""Le programme 10705869-12 n'existe pas."     </w:t>
      </w:r>
    </w:p>
    <w:p w14:paraId="56FAE925" w14:textId="77E8A6ED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 xml:space="preserve">] </w:t>
      </w:r>
    </w:p>
    <w:p w14:paraId="19FC9D4D" w14:textId="72CF1429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} </w:t>
      </w:r>
    </w:p>
    <w:p w14:paraId="0B2B5E6E" w14:textId="77777777" w:rsidR="00D76A00" w:rsidRDefault="00D76A00" w:rsidP="00D76A00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Verdana" w:hAnsi="Verdana"/>
          <w:color w:val="484848"/>
          <w:sz w:val="18"/>
          <w:szCs w:val="18"/>
        </w:rPr>
      </w:pPr>
      <w:r>
        <w:rPr>
          <w:rFonts w:ascii="Verdana" w:hAnsi="Verdana"/>
          <w:color w:val="484848"/>
          <w:sz w:val="18"/>
          <w:szCs w:val="18"/>
        </w:rPr>
        <w:t>Cas où tout part en vrille :</w:t>
      </w:r>
    </w:p>
    <w:p w14:paraId="0D4550C0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Code de retour HTTP: 400 </w:t>
      </w:r>
    </w:p>
    <w:p w14:paraId="6733D7C7" w14:textId="77777777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 xml:space="preserve">{    </w:t>
      </w:r>
    </w:p>
    <w:p w14:paraId="074F6098" w14:textId="3358C44A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>"</w:t>
      </w:r>
      <w:proofErr w:type="spellStart"/>
      <w:proofErr w:type="gramStart"/>
      <w:r>
        <w:rPr>
          <w:color w:val="484848"/>
          <w:sz w:val="18"/>
          <w:szCs w:val="18"/>
        </w:rPr>
        <w:t>hasGlobalErrors</w:t>
      </w:r>
      <w:proofErr w:type="spellEnd"/>
      <w:proofErr w:type="gramEnd"/>
      <w:r>
        <w:rPr>
          <w:color w:val="484848"/>
          <w:sz w:val="18"/>
          <w:szCs w:val="18"/>
        </w:rPr>
        <w:t xml:space="preserve">": </w:t>
      </w:r>
      <w:proofErr w:type="spellStart"/>
      <w:r>
        <w:rPr>
          <w:color w:val="484848"/>
          <w:sz w:val="18"/>
          <w:szCs w:val="18"/>
        </w:rPr>
        <w:t>true</w:t>
      </w:r>
      <w:proofErr w:type="spellEnd"/>
      <w:r>
        <w:rPr>
          <w:color w:val="484848"/>
          <w:sz w:val="18"/>
          <w:szCs w:val="18"/>
        </w:rPr>
        <w:t xml:space="preserve">,    </w:t>
      </w:r>
    </w:p>
    <w:p w14:paraId="32702F4D" w14:textId="6F6F1DD3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>"</w:t>
      </w:r>
      <w:proofErr w:type="spellStart"/>
      <w:proofErr w:type="gramStart"/>
      <w:r>
        <w:rPr>
          <w:color w:val="484848"/>
          <w:sz w:val="18"/>
          <w:szCs w:val="18"/>
        </w:rPr>
        <w:t>globalErrors</w:t>
      </w:r>
      <w:proofErr w:type="spellEnd"/>
      <w:proofErr w:type="gramEnd"/>
      <w:r>
        <w:rPr>
          <w:color w:val="484848"/>
          <w:sz w:val="18"/>
          <w:szCs w:val="18"/>
        </w:rPr>
        <w:t xml:space="preserve">":    </w:t>
      </w:r>
    </w:p>
    <w:p w14:paraId="103F92B4" w14:textId="14D82AC8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 xml:space="preserve">[        </w:t>
      </w:r>
    </w:p>
    <w:p w14:paraId="7A3DBB0B" w14:textId="43EDE956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 xml:space="preserve">"Problème lors de l'envoi de votre demande de contact. Veuillez réessayer dans quelques minutes."     </w:t>
      </w:r>
    </w:p>
    <w:p w14:paraId="2C24B336" w14:textId="191D684E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ab/>
      </w:r>
      <w:r>
        <w:rPr>
          <w:color w:val="484848"/>
          <w:sz w:val="18"/>
          <w:szCs w:val="18"/>
        </w:rPr>
        <w:t xml:space="preserve">] </w:t>
      </w:r>
    </w:p>
    <w:p w14:paraId="19D25211" w14:textId="16FBE068" w:rsidR="00D76A00" w:rsidRDefault="00D76A00" w:rsidP="00D76A00">
      <w:pPr>
        <w:pStyle w:val="HTMLPreformatted"/>
        <w:pBdr>
          <w:top w:val="single" w:sz="6" w:space="6" w:color="E2E2E2"/>
          <w:left w:val="single" w:sz="6" w:space="6" w:color="E2E2E2"/>
          <w:bottom w:val="single" w:sz="6" w:space="6" w:color="E2E2E2"/>
          <w:right w:val="single" w:sz="6" w:space="6" w:color="E2E2E2"/>
        </w:pBdr>
        <w:shd w:val="clear" w:color="auto" w:fill="FAFAFA"/>
        <w:ind w:left="386" w:right="238"/>
        <w:rPr>
          <w:color w:val="484848"/>
          <w:sz w:val="18"/>
          <w:szCs w:val="18"/>
        </w:rPr>
      </w:pPr>
      <w:r>
        <w:rPr>
          <w:color w:val="484848"/>
          <w:sz w:val="18"/>
          <w:szCs w:val="18"/>
        </w:rPr>
        <w:t>}</w:t>
      </w:r>
    </w:p>
    <w:p w14:paraId="3EB43255" w14:textId="77777777" w:rsidR="00D76A00" w:rsidRDefault="00D76A00" w:rsidP="00334996"/>
    <w:p w14:paraId="21FBB2EF" w14:textId="77777777" w:rsidR="00D76A00" w:rsidRDefault="00D76A00" w:rsidP="00334996"/>
    <w:p w14:paraId="0976728B" w14:textId="7BE867A2" w:rsidR="005F43E0" w:rsidRDefault="005F43E0" w:rsidP="005F43E0">
      <w:pPr>
        <w:pStyle w:val="Subtitle"/>
        <w:rPr>
          <w:rFonts w:ascii="Open Sans" w:hAnsi="Open Sans"/>
          <w:color w:val="1F497D" w:themeColor="text2"/>
        </w:rPr>
      </w:pPr>
      <w:r>
        <w:rPr>
          <w:rFonts w:ascii="Open Sans" w:hAnsi="Open Sans"/>
          <w:color w:val="1F497D" w:themeColor="text2"/>
        </w:rPr>
        <w:t>Codes couleurs utilisés</w:t>
      </w:r>
    </w:p>
    <w:p w14:paraId="60E9943A" w14:textId="19D129AE" w:rsidR="005F43E0" w:rsidRPr="005F43E0" w:rsidRDefault="005F43E0" w:rsidP="005F43E0">
      <w:r w:rsidRPr="005F43E0">
        <w:rPr>
          <w:b/>
        </w:rPr>
        <w:t>Orange (boutons d’action) :</w:t>
      </w:r>
      <w:r>
        <w:t xml:space="preserve"> #</w:t>
      </w:r>
      <w:r w:rsidRPr="005F43E0">
        <w:t>f2a026</w:t>
      </w:r>
    </w:p>
    <w:p w14:paraId="596F9FEA" w14:textId="65834C2C" w:rsidR="005F43E0" w:rsidRPr="005F43E0" w:rsidRDefault="005F43E0" w:rsidP="005F43E0">
      <w:r w:rsidRPr="005F43E0">
        <w:rPr>
          <w:b/>
        </w:rPr>
        <w:t>Orange foncé (état appuyé des boutons) :</w:t>
      </w:r>
      <w:r>
        <w:t xml:space="preserve"> #dd8600</w:t>
      </w:r>
    </w:p>
    <w:p w14:paraId="2A56BFE8" w14:textId="0838C8D6" w:rsidR="005F43E0" w:rsidRPr="005F43E0" w:rsidRDefault="005F43E0" w:rsidP="005F43E0">
      <w:r w:rsidRPr="005F43E0">
        <w:rPr>
          <w:b/>
        </w:rPr>
        <w:t>Bleu/vert (informations principales) :</w:t>
      </w:r>
      <w:r>
        <w:t xml:space="preserve"> #00a1c9</w:t>
      </w:r>
    </w:p>
    <w:p w14:paraId="79FA114B" w14:textId="77777777" w:rsidR="005F43E0" w:rsidRDefault="005F43E0" w:rsidP="00334996"/>
    <w:sectPr w:rsidR="005F43E0" w:rsidSect="008C5C35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 w:code="9"/>
      <w:pgMar w:top="1418" w:right="566" w:bottom="1985" w:left="737" w:header="567" w:footer="11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CE7705F" w14:textId="77777777" w:rsidR="005F43E0" w:rsidRDefault="005F43E0">
      <w:r>
        <w:separator/>
      </w:r>
    </w:p>
  </w:endnote>
  <w:endnote w:type="continuationSeparator" w:id="0">
    <w:p w14:paraId="0304BCC7" w14:textId="77777777" w:rsidR="005F43E0" w:rsidRDefault="005F43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auto"/>
    <w:pitch w:val="variable"/>
    <w:sig w:usb0="00000003" w:usb1="00000000" w:usb2="00000000" w:usb3="00000000" w:csb0="00000001" w:csb1="00000000"/>
  </w:font>
  <w:font w:name="Open Sans">
    <w:panose1 w:val="020B0606030504020204"/>
    <w:charset w:val="00"/>
    <w:family w:val="auto"/>
    <w:pitch w:val="variable"/>
    <w:sig w:usb0="E00002EF" w:usb1="4000205B" w:usb2="00000028" w:usb3="00000000" w:csb0="0000019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220355" w14:textId="77777777" w:rsidR="005F43E0" w:rsidRDefault="005F43E0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49F604" w14:textId="77777777" w:rsidR="005F43E0" w:rsidRDefault="005F43E0" w:rsidP="00915BFD">
    <w:pPr>
      <w:pStyle w:val="Footer"/>
      <w:ind w:right="-170"/>
      <w:jc w:val="right"/>
    </w:pPr>
    <w:r w:rsidRPr="00915BFD">
      <w:rPr>
        <w:noProof/>
        <w:lang w:val="en-US" w:eastAsia="en-US"/>
      </w:rPr>
      <w:drawing>
        <wp:inline distT="0" distB="0" distL="0" distR="0" wp14:anchorId="124F0D1B" wp14:editId="7DB682C5">
          <wp:extent cx="317500" cy="317500"/>
          <wp:effectExtent l="25400" t="0" r="0" b="0"/>
          <wp:docPr id="4" name="Imag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17500" cy="3175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B910EC" w14:textId="77777777" w:rsidR="005F43E0" w:rsidRPr="002D6AD7" w:rsidRDefault="005F43E0" w:rsidP="003766FA">
    <w:pPr>
      <w:rPr>
        <w:color w:val="C7C9CA"/>
        <w:sz w:val="16"/>
        <w:szCs w:val="16"/>
      </w:rPr>
    </w:pPr>
    <w:r w:rsidRPr="002D6AD7">
      <w:rPr>
        <w:color w:val="C7C9CA"/>
        <w:sz w:val="16"/>
        <w:szCs w:val="16"/>
      </w:rPr>
      <w:t xml:space="preserve">Société Anonyme au capital de </w:t>
    </w:r>
    <w:r>
      <w:rPr>
        <w:color w:val="C7C9CA"/>
        <w:sz w:val="16"/>
        <w:szCs w:val="16"/>
      </w:rPr>
      <w:t xml:space="preserve">6.974.118 </w:t>
    </w:r>
    <w:r w:rsidRPr="002D6AD7">
      <w:rPr>
        <w:color w:val="C7C9CA"/>
        <w:sz w:val="16"/>
        <w:szCs w:val="16"/>
      </w:rPr>
      <w:t>Euros - RCS : Paris B 431 373 471</w:t>
    </w:r>
  </w:p>
  <w:p w14:paraId="7FCB082B" w14:textId="77777777" w:rsidR="005F43E0" w:rsidRDefault="005F43E0" w:rsidP="008A51DA">
    <w:pPr>
      <w:rPr>
        <w:color w:val="C7C9CA"/>
        <w:sz w:val="16"/>
        <w:szCs w:val="16"/>
      </w:rPr>
    </w:pPr>
    <w:r w:rsidRPr="002D6AD7">
      <w:rPr>
        <w:color w:val="C7C9CA"/>
        <w:sz w:val="16"/>
        <w:szCs w:val="16"/>
      </w:rPr>
      <w:t>Siège social : 1</w:t>
    </w:r>
    <w:r>
      <w:rPr>
        <w:color w:val="C7C9CA"/>
        <w:sz w:val="16"/>
        <w:szCs w:val="16"/>
      </w:rPr>
      <w:t>4</w:t>
    </w:r>
    <w:r w:rsidRPr="002D6AD7">
      <w:rPr>
        <w:color w:val="C7C9CA"/>
        <w:sz w:val="16"/>
        <w:szCs w:val="16"/>
      </w:rPr>
      <w:t xml:space="preserve">, </w:t>
    </w:r>
    <w:r>
      <w:rPr>
        <w:color w:val="C7C9CA"/>
        <w:sz w:val="16"/>
        <w:szCs w:val="16"/>
      </w:rPr>
      <w:t>Boulevard Haussmann</w:t>
    </w:r>
    <w:r w:rsidRPr="002D6AD7">
      <w:rPr>
        <w:color w:val="C7C9CA"/>
        <w:sz w:val="16"/>
        <w:szCs w:val="16"/>
      </w:rPr>
      <w:t xml:space="preserve"> 75</w:t>
    </w:r>
    <w:r>
      <w:rPr>
        <w:color w:val="C7C9CA"/>
        <w:sz w:val="16"/>
        <w:szCs w:val="16"/>
      </w:rPr>
      <w:t>438</w:t>
    </w:r>
    <w:r w:rsidRPr="002D6AD7">
      <w:rPr>
        <w:color w:val="C7C9CA"/>
        <w:sz w:val="16"/>
        <w:szCs w:val="16"/>
      </w:rPr>
      <w:t xml:space="preserve"> PARIS</w:t>
    </w:r>
    <w:r>
      <w:rPr>
        <w:color w:val="C7C9CA"/>
        <w:sz w:val="16"/>
        <w:szCs w:val="16"/>
      </w:rPr>
      <w:t xml:space="preserve"> cedex 09</w:t>
    </w:r>
    <w:r w:rsidRPr="002D6AD7">
      <w:rPr>
        <w:color w:val="C7C9CA"/>
        <w:sz w:val="16"/>
        <w:szCs w:val="16"/>
      </w:rPr>
      <w:t xml:space="preserve"> - Tel : +33 (0) 1 76 63 03 00 </w:t>
    </w:r>
    <w:r>
      <w:rPr>
        <w:color w:val="C7C9CA"/>
        <w:sz w:val="16"/>
        <w:szCs w:val="16"/>
      </w:rPr>
      <w:t>- Fax : +33 (0) 1 76 63 03 01</w:t>
    </w:r>
    <w:r w:rsidRPr="008A51DA">
      <w:rPr>
        <w:color w:val="C7C9CA"/>
        <w:sz w:val="16"/>
        <w:szCs w:val="16"/>
      </w:rPr>
      <w:t xml:space="preserve"> </w:t>
    </w:r>
    <w:r>
      <w:rPr>
        <w:color w:val="C7C9CA"/>
        <w:sz w:val="16"/>
        <w:szCs w:val="16"/>
      </w:rPr>
      <w:t xml:space="preserve">- www.figaroclassifieds.fr </w:t>
    </w:r>
  </w:p>
  <w:p w14:paraId="2B05630B" w14:textId="77777777" w:rsidR="005F43E0" w:rsidRDefault="005F43E0" w:rsidP="008C6614">
    <w:pPr>
      <w:rPr>
        <w:color w:val="C7C9CA"/>
        <w:sz w:val="16"/>
        <w:szCs w:val="16"/>
      </w:rPr>
    </w:pPr>
    <w:r>
      <w:rPr>
        <w:noProof/>
        <w:color w:val="C7C9CA"/>
        <w:sz w:val="16"/>
        <w:szCs w:val="16"/>
        <w:lang w:val="en-US" w:eastAsia="en-US"/>
      </w:rPr>
      <w:drawing>
        <wp:anchor distT="0" distB="0" distL="114300" distR="114300" simplePos="0" relativeHeight="251656704" behindDoc="1" locked="0" layoutInCell="1" allowOverlap="1" wp14:anchorId="36A33928" wp14:editId="2ED47CBD">
          <wp:simplePos x="0" y="0"/>
          <wp:positionH relativeFrom="column">
            <wp:posOffset>-1270</wp:posOffset>
          </wp:positionH>
          <wp:positionV relativeFrom="paragraph">
            <wp:posOffset>77470</wp:posOffset>
          </wp:positionV>
          <wp:extent cx="6583045" cy="114300"/>
          <wp:effectExtent l="19050" t="0" r="8255" b="0"/>
          <wp:wrapNone/>
          <wp:docPr id="5" name="Imag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9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583045" cy="1143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08B55592" w14:textId="77777777" w:rsidR="005F43E0" w:rsidRDefault="005F43E0" w:rsidP="001478E7">
    <w:pPr>
      <w:rPr>
        <w:color w:val="C7C9CA"/>
        <w:sz w:val="16"/>
        <w:szCs w:val="16"/>
      </w:rPr>
    </w:pPr>
    <w:r>
      <w:rPr>
        <w:color w:val="C7C9CA"/>
        <w:sz w:val="16"/>
        <w:szCs w:val="16"/>
      </w:rPr>
      <w:br/>
    </w:r>
    <w:r>
      <w:rPr>
        <w:noProof/>
        <w:color w:val="C7C9CA"/>
        <w:sz w:val="16"/>
        <w:szCs w:val="16"/>
        <w:lang w:val="en-US" w:eastAsia="en-US"/>
      </w:rPr>
      <w:drawing>
        <wp:inline distT="0" distB="0" distL="0" distR="0" wp14:anchorId="28C223E5" wp14:editId="3AE7DBBD">
          <wp:extent cx="6732905" cy="602615"/>
          <wp:effectExtent l="0" t="0" r="0" b="6985"/>
          <wp:docPr id="14" name="Imag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ortrait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732905" cy="6026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FA07AD6" w14:textId="77777777" w:rsidR="005F43E0" w:rsidRPr="008C6614" w:rsidRDefault="005F43E0" w:rsidP="008C6614">
    <w:pPr>
      <w:rPr>
        <w:color w:val="C7C9CA"/>
        <w:sz w:val="16"/>
        <w:szCs w:val="16"/>
      </w:rPr>
    </w:pPr>
  </w:p>
  <w:p w14:paraId="3A953172" w14:textId="77777777" w:rsidR="005F43E0" w:rsidRPr="00BC40B2" w:rsidRDefault="005F43E0">
    <w:pPr>
      <w:pStyle w:val="Footer"/>
      <w:rPr>
        <w:rFonts w:ascii="Helvetica" w:hAnsi="Helvetica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DB656C9" w14:textId="77777777" w:rsidR="005F43E0" w:rsidRDefault="005F43E0">
      <w:r>
        <w:separator/>
      </w:r>
    </w:p>
  </w:footnote>
  <w:footnote w:type="continuationSeparator" w:id="0">
    <w:p w14:paraId="182A119C" w14:textId="77777777" w:rsidR="005F43E0" w:rsidRDefault="005F43E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E76661" w14:textId="77777777" w:rsidR="005F43E0" w:rsidRDefault="005F43E0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F23FF38" w14:textId="77777777" w:rsidR="005F43E0" w:rsidRPr="00E83B18" w:rsidRDefault="005F43E0" w:rsidP="00122E15">
    <w:pPr>
      <w:pStyle w:val="Header"/>
      <w:tabs>
        <w:tab w:val="clear" w:pos="9072"/>
        <w:tab w:val="right" w:pos="9900"/>
      </w:tabs>
      <w:ind w:right="-828"/>
    </w:pPr>
    <w:r>
      <w:rPr>
        <w:noProof/>
        <w:lang w:val="en-US" w:eastAsia="en-US"/>
      </w:rPr>
      <w:drawing>
        <wp:inline distT="0" distB="0" distL="0" distR="0" wp14:anchorId="3AB816AA" wp14:editId="434A3E91">
          <wp:extent cx="1220801" cy="352425"/>
          <wp:effectExtent l="19050" t="0" r="0" b="0"/>
          <wp:docPr id="3" name="Image 2" descr="logo_FC_word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FC_word.bmp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0801" cy="3524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9588BF5" w14:textId="77777777" w:rsidR="005F43E0" w:rsidRDefault="005F43E0" w:rsidP="008A51DA">
    <w:pPr>
      <w:jc w:val="center"/>
      <w:rPr>
        <w:noProof/>
        <w:u w:color="FFC000"/>
      </w:rPr>
    </w:pPr>
    <w:r>
      <w:rPr>
        <w:noProof/>
        <w:u w:color="FFC000"/>
        <w:lang w:val="en-US" w:eastAsia="en-US"/>
      </w:rPr>
      <w:drawing>
        <wp:inline distT="0" distB="0" distL="0" distR="0" wp14:anchorId="5DC3C816" wp14:editId="3ADFCC09">
          <wp:extent cx="2640244" cy="762195"/>
          <wp:effectExtent l="19050" t="0" r="7706" b="0"/>
          <wp:docPr id="2" name="Image 1" descr="logo_FC_word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FC_word.bmp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40244" cy="7621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7F2711"/>
    <w:multiLevelType w:val="multilevel"/>
    <w:tmpl w:val="C53C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AB30A5"/>
    <w:multiLevelType w:val="multilevel"/>
    <w:tmpl w:val="C3F08600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">
    <w:nsid w:val="140F49F0"/>
    <w:multiLevelType w:val="multilevel"/>
    <w:tmpl w:val="A2F2C15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>
    <w:nsid w:val="1CE075C8"/>
    <w:multiLevelType w:val="multilevel"/>
    <w:tmpl w:val="750AA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25C283E"/>
    <w:multiLevelType w:val="multilevel"/>
    <w:tmpl w:val="0D746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41133E9"/>
    <w:multiLevelType w:val="multilevel"/>
    <w:tmpl w:val="70F26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8F0146F"/>
    <w:multiLevelType w:val="multilevel"/>
    <w:tmpl w:val="41B42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F710C78"/>
    <w:multiLevelType w:val="hybridMultilevel"/>
    <w:tmpl w:val="F5AC4A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77518CB"/>
    <w:multiLevelType w:val="multilevel"/>
    <w:tmpl w:val="C106A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A386216"/>
    <w:multiLevelType w:val="multilevel"/>
    <w:tmpl w:val="4724B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4D560CE"/>
    <w:multiLevelType w:val="multilevel"/>
    <w:tmpl w:val="398ADC50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1">
    <w:nsid w:val="7C3835CF"/>
    <w:multiLevelType w:val="multilevel"/>
    <w:tmpl w:val="28AEE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"/>
  </w:num>
  <w:num w:numId="3">
    <w:abstractNumId w:val="2"/>
  </w:num>
  <w:num w:numId="4">
    <w:abstractNumId w:val="7"/>
  </w:num>
  <w:num w:numId="5">
    <w:abstractNumId w:val="5"/>
  </w:num>
  <w:num w:numId="6">
    <w:abstractNumId w:val="4"/>
  </w:num>
  <w:num w:numId="7">
    <w:abstractNumId w:val="0"/>
  </w:num>
  <w:num w:numId="8">
    <w:abstractNumId w:val="6"/>
  </w:num>
  <w:num w:numId="9">
    <w:abstractNumId w:val="8"/>
  </w:num>
  <w:num w:numId="10">
    <w:abstractNumId w:val="3"/>
  </w:num>
  <w:num w:numId="11">
    <w:abstractNumId w:val="11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attachedTemplate r:id="rId1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08"/>
  <w:hyphenationZone w:val="425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4309"/>
    <w:rsid w:val="00000119"/>
    <w:rsid w:val="000010DB"/>
    <w:rsid w:val="00001214"/>
    <w:rsid w:val="000013D6"/>
    <w:rsid w:val="00001A82"/>
    <w:rsid w:val="00001DC4"/>
    <w:rsid w:val="00002A97"/>
    <w:rsid w:val="00002B86"/>
    <w:rsid w:val="000030F2"/>
    <w:rsid w:val="00005319"/>
    <w:rsid w:val="0000578D"/>
    <w:rsid w:val="00005BCA"/>
    <w:rsid w:val="00007A59"/>
    <w:rsid w:val="00007B4B"/>
    <w:rsid w:val="00010583"/>
    <w:rsid w:val="000114B8"/>
    <w:rsid w:val="00011728"/>
    <w:rsid w:val="00011989"/>
    <w:rsid w:val="00011D59"/>
    <w:rsid w:val="00012905"/>
    <w:rsid w:val="000202D4"/>
    <w:rsid w:val="000235C0"/>
    <w:rsid w:val="00024E87"/>
    <w:rsid w:val="000256B3"/>
    <w:rsid w:val="00025A4F"/>
    <w:rsid w:val="0002638B"/>
    <w:rsid w:val="00026EC4"/>
    <w:rsid w:val="0004198D"/>
    <w:rsid w:val="00042964"/>
    <w:rsid w:val="00045FB2"/>
    <w:rsid w:val="00046426"/>
    <w:rsid w:val="0004758F"/>
    <w:rsid w:val="0005060A"/>
    <w:rsid w:val="00052D44"/>
    <w:rsid w:val="0006101F"/>
    <w:rsid w:val="00061C8A"/>
    <w:rsid w:val="00063943"/>
    <w:rsid w:val="000640E8"/>
    <w:rsid w:val="0006547D"/>
    <w:rsid w:val="000656E8"/>
    <w:rsid w:val="000669DF"/>
    <w:rsid w:val="00070688"/>
    <w:rsid w:val="000706F3"/>
    <w:rsid w:val="000711B9"/>
    <w:rsid w:val="00071344"/>
    <w:rsid w:val="0007198C"/>
    <w:rsid w:val="00072336"/>
    <w:rsid w:val="0007500B"/>
    <w:rsid w:val="00075E7B"/>
    <w:rsid w:val="00076EB5"/>
    <w:rsid w:val="00076F59"/>
    <w:rsid w:val="00080B9B"/>
    <w:rsid w:val="00084661"/>
    <w:rsid w:val="000864A6"/>
    <w:rsid w:val="0009002F"/>
    <w:rsid w:val="000901F8"/>
    <w:rsid w:val="0009157B"/>
    <w:rsid w:val="00092DBC"/>
    <w:rsid w:val="00093C15"/>
    <w:rsid w:val="00095A9C"/>
    <w:rsid w:val="00096A41"/>
    <w:rsid w:val="00097C24"/>
    <w:rsid w:val="000A0F13"/>
    <w:rsid w:val="000A2E2E"/>
    <w:rsid w:val="000A3395"/>
    <w:rsid w:val="000A5CD0"/>
    <w:rsid w:val="000A77DD"/>
    <w:rsid w:val="000B0418"/>
    <w:rsid w:val="000B3D83"/>
    <w:rsid w:val="000B4EF0"/>
    <w:rsid w:val="000C03A2"/>
    <w:rsid w:val="000C0D24"/>
    <w:rsid w:val="000C1D6C"/>
    <w:rsid w:val="000C4B54"/>
    <w:rsid w:val="000C511C"/>
    <w:rsid w:val="000C61C9"/>
    <w:rsid w:val="000D096B"/>
    <w:rsid w:val="000D28A1"/>
    <w:rsid w:val="000D2C30"/>
    <w:rsid w:val="000D381C"/>
    <w:rsid w:val="000D456D"/>
    <w:rsid w:val="000E0255"/>
    <w:rsid w:val="000E035F"/>
    <w:rsid w:val="000E0DAF"/>
    <w:rsid w:val="000E0E61"/>
    <w:rsid w:val="000E150F"/>
    <w:rsid w:val="000E1655"/>
    <w:rsid w:val="000E19A0"/>
    <w:rsid w:val="000E1C7A"/>
    <w:rsid w:val="000E7675"/>
    <w:rsid w:val="000F02D6"/>
    <w:rsid w:val="000F1008"/>
    <w:rsid w:val="000F164A"/>
    <w:rsid w:val="000F1DD5"/>
    <w:rsid w:val="000F3069"/>
    <w:rsid w:val="000F4751"/>
    <w:rsid w:val="000F596B"/>
    <w:rsid w:val="000F6C4C"/>
    <w:rsid w:val="000F721E"/>
    <w:rsid w:val="001016AD"/>
    <w:rsid w:val="001037FF"/>
    <w:rsid w:val="00103F4A"/>
    <w:rsid w:val="001051F5"/>
    <w:rsid w:val="0010574B"/>
    <w:rsid w:val="0010678E"/>
    <w:rsid w:val="001112D0"/>
    <w:rsid w:val="001113A0"/>
    <w:rsid w:val="001119BB"/>
    <w:rsid w:val="00112091"/>
    <w:rsid w:val="00113894"/>
    <w:rsid w:val="00114851"/>
    <w:rsid w:val="00114D45"/>
    <w:rsid w:val="00117E7F"/>
    <w:rsid w:val="0012105D"/>
    <w:rsid w:val="00121177"/>
    <w:rsid w:val="0012161A"/>
    <w:rsid w:val="001224B2"/>
    <w:rsid w:val="00122BD2"/>
    <w:rsid w:val="00122E15"/>
    <w:rsid w:val="001233B7"/>
    <w:rsid w:val="0012355B"/>
    <w:rsid w:val="00123A89"/>
    <w:rsid w:val="00123EEF"/>
    <w:rsid w:val="00125B95"/>
    <w:rsid w:val="00127012"/>
    <w:rsid w:val="00127677"/>
    <w:rsid w:val="00127E34"/>
    <w:rsid w:val="001305E8"/>
    <w:rsid w:val="001317A5"/>
    <w:rsid w:val="00132714"/>
    <w:rsid w:val="001345FD"/>
    <w:rsid w:val="001357A2"/>
    <w:rsid w:val="001362FC"/>
    <w:rsid w:val="001422FC"/>
    <w:rsid w:val="00143FD2"/>
    <w:rsid w:val="00144548"/>
    <w:rsid w:val="00145913"/>
    <w:rsid w:val="001474DF"/>
    <w:rsid w:val="001478E7"/>
    <w:rsid w:val="00147CA2"/>
    <w:rsid w:val="00147EB2"/>
    <w:rsid w:val="00155057"/>
    <w:rsid w:val="00157636"/>
    <w:rsid w:val="00160EF4"/>
    <w:rsid w:val="001653B9"/>
    <w:rsid w:val="001679DB"/>
    <w:rsid w:val="00167F96"/>
    <w:rsid w:val="00172B5E"/>
    <w:rsid w:val="001732BB"/>
    <w:rsid w:val="00173677"/>
    <w:rsid w:val="001747D2"/>
    <w:rsid w:val="001747EE"/>
    <w:rsid w:val="001757B1"/>
    <w:rsid w:val="00177176"/>
    <w:rsid w:val="00177498"/>
    <w:rsid w:val="00177A34"/>
    <w:rsid w:val="001814AA"/>
    <w:rsid w:val="001837FF"/>
    <w:rsid w:val="001848E8"/>
    <w:rsid w:val="00184CF1"/>
    <w:rsid w:val="00185716"/>
    <w:rsid w:val="00186835"/>
    <w:rsid w:val="00186ABE"/>
    <w:rsid w:val="00186CFD"/>
    <w:rsid w:val="0019008B"/>
    <w:rsid w:val="00190B13"/>
    <w:rsid w:val="00191C81"/>
    <w:rsid w:val="00192184"/>
    <w:rsid w:val="001931ED"/>
    <w:rsid w:val="00194AB2"/>
    <w:rsid w:val="001954EC"/>
    <w:rsid w:val="001A27BF"/>
    <w:rsid w:val="001B3D7E"/>
    <w:rsid w:val="001B44F5"/>
    <w:rsid w:val="001B4A04"/>
    <w:rsid w:val="001B53C8"/>
    <w:rsid w:val="001B59B2"/>
    <w:rsid w:val="001C111F"/>
    <w:rsid w:val="001C1F6E"/>
    <w:rsid w:val="001C312A"/>
    <w:rsid w:val="001C5F61"/>
    <w:rsid w:val="001C783A"/>
    <w:rsid w:val="001D048E"/>
    <w:rsid w:val="001D0FFC"/>
    <w:rsid w:val="001D1331"/>
    <w:rsid w:val="001D2EED"/>
    <w:rsid w:val="001D2F8D"/>
    <w:rsid w:val="001D3708"/>
    <w:rsid w:val="001D4A47"/>
    <w:rsid w:val="001D74A1"/>
    <w:rsid w:val="001E037E"/>
    <w:rsid w:val="001E34F3"/>
    <w:rsid w:val="001E3B6D"/>
    <w:rsid w:val="001E4201"/>
    <w:rsid w:val="001F2F7D"/>
    <w:rsid w:val="001F3312"/>
    <w:rsid w:val="001F666D"/>
    <w:rsid w:val="001F75D6"/>
    <w:rsid w:val="00202A3F"/>
    <w:rsid w:val="002046FC"/>
    <w:rsid w:val="00204926"/>
    <w:rsid w:val="00205DB7"/>
    <w:rsid w:val="00206C1B"/>
    <w:rsid w:val="00210269"/>
    <w:rsid w:val="002106AA"/>
    <w:rsid w:val="00211E14"/>
    <w:rsid w:val="00212E1E"/>
    <w:rsid w:val="0021432E"/>
    <w:rsid w:val="00216065"/>
    <w:rsid w:val="00220915"/>
    <w:rsid w:val="002235FB"/>
    <w:rsid w:val="00225EFA"/>
    <w:rsid w:val="0022670D"/>
    <w:rsid w:val="00230EBC"/>
    <w:rsid w:val="00232806"/>
    <w:rsid w:val="002329D6"/>
    <w:rsid w:val="00232E6F"/>
    <w:rsid w:val="002339A7"/>
    <w:rsid w:val="0023663A"/>
    <w:rsid w:val="00237381"/>
    <w:rsid w:val="0023763C"/>
    <w:rsid w:val="002422C8"/>
    <w:rsid w:val="002508C1"/>
    <w:rsid w:val="0025278A"/>
    <w:rsid w:val="002528C2"/>
    <w:rsid w:val="002529AC"/>
    <w:rsid w:val="00252A0F"/>
    <w:rsid w:val="00252E57"/>
    <w:rsid w:val="00256B31"/>
    <w:rsid w:val="00256CF4"/>
    <w:rsid w:val="00256FC9"/>
    <w:rsid w:val="002637D9"/>
    <w:rsid w:val="00263C02"/>
    <w:rsid w:val="00264DD9"/>
    <w:rsid w:val="00266794"/>
    <w:rsid w:val="0027044F"/>
    <w:rsid w:val="00271649"/>
    <w:rsid w:val="0027168D"/>
    <w:rsid w:val="00271F81"/>
    <w:rsid w:val="0027266A"/>
    <w:rsid w:val="00273F18"/>
    <w:rsid w:val="00275538"/>
    <w:rsid w:val="00277198"/>
    <w:rsid w:val="0027780F"/>
    <w:rsid w:val="002821B8"/>
    <w:rsid w:val="0028249C"/>
    <w:rsid w:val="002831C8"/>
    <w:rsid w:val="00285732"/>
    <w:rsid w:val="00285C52"/>
    <w:rsid w:val="00290264"/>
    <w:rsid w:val="00291221"/>
    <w:rsid w:val="00292671"/>
    <w:rsid w:val="002932BC"/>
    <w:rsid w:val="0029354F"/>
    <w:rsid w:val="00294E37"/>
    <w:rsid w:val="002955BF"/>
    <w:rsid w:val="00297052"/>
    <w:rsid w:val="002A0BC8"/>
    <w:rsid w:val="002A1BCE"/>
    <w:rsid w:val="002A38E3"/>
    <w:rsid w:val="002A4536"/>
    <w:rsid w:val="002A4B12"/>
    <w:rsid w:val="002A597D"/>
    <w:rsid w:val="002A6B69"/>
    <w:rsid w:val="002A719B"/>
    <w:rsid w:val="002B32F7"/>
    <w:rsid w:val="002B41E8"/>
    <w:rsid w:val="002B4221"/>
    <w:rsid w:val="002B4460"/>
    <w:rsid w:val="002B5C37"/>
    <w:rsid w:val="002B636F"/>
    <w:rsid w:val="002B75C1"/>
    <w:rsid w:val="002C16DB"/>
    <w:rsid w:val="002C1C38"/>
    <w:rsid w:val="002C2282"/>
    <w:rsid w:val="002C239D"/>
    <w:rsid w:val="002C3416"/>
    <w:rsid w:val="002C3C08"/>
    <w:rsid w:val="002C6BAD"/>
    <w:rsid w:val="002C7CBF"/>
    <w:rsid w:val="002D2F8F"/>
    <w:rsid w:val="002D3DA5"/>
    <w:rsid w:val="002D3EF2"/>
    <w:rsid w:val="002D6AD7"/>
    <w:rsid w:val="002D742E"/>
    <w:rsid w:val="002D7F85"/>
    <w:rsid w:val="002E0418"/>
    <w:rsid w:val="002E2B05"/>
    <w:rsid w:val="002E577C"/>
    <w:rsid w:val="002E6259"/>
    <w:rsid w:val="002F0A8F"/>
    <w:rsid w:val="002F32C5"/>
    <w:rsid w:val="002F7CF6"/>
    <w:rsid w:val="003015FA"/>
    <w:rsid w:val="0030388B"/>
    <w:rsid w:val="00303960"/>
    <w:rsid w:val="0031140C"/>
    <w:rsid w:val="00312AA7"/>
    <w:rsid w:val="003145C5"/>
    <w:rsid w:val="00316AE0"/>
    <w:rsid w:val="00320EDC"/>
    <w:rsid w:val="00321937"/>
    <w:rsid w:val="00323159"/>
    <w:rsid w:val="003247F9"/>
    <w:rsid w:val="00331060"/>
    <w:rsid w:val="00333735"/>
    <w:rsid w:val="00333821"/>
    <w:rsid w:val="003347F4"/>
    <w:rsid w:val="00334996"/>
    <w:rsid w:val="003363B4"/>
    <w:rsid w:val="003416CA"/>
    <w:rsid w:val="003423CA"/>
    <w:rsid w:val="003424EA"/>
    <w:rsid w:val="00343003"/>
    <w:rsid w:val="00345C5E"/>
    <w:rsid w:val="00345FEC"/>
    <w:rsid w:val="00346F88"/>
    <w:rsid w:val="00347918"/>
    <w:rsid w:val="003538F1"/>
    <w:rsid w:val="00353FAF"/>
    <w:rsid w:val="00357035"/>
    <w:rsid w:val="00357643"/>
    <w:rsid w:val="00361D2F"/>
    <w:rsid w:val="00362556"/>
    <w:rsid w:val="003660F8"/>
    <w:rsid w:val="0036669C"/>
    <w:rsid w:val="0037458C"/>
    <w:rsid w:val="0037558C"/>
    <w:rsid w:val="003766FA"/>
    <w:rsid w:val="00377323"/>
    <w:rsid w:val="00377FAB"/>
    <w:rsid w:val="00381C7B"/>
    <w:rsid w:val="00384889"/>
    <w:rsid w:val="00386A53"/>
    <w:rsid w:val="0038706A"/>
    <w:rsid w:val="0038749D"/>
    <w:rsid w:val="003876D1"/>
    <w:rsid w:val="003900BA"/>
    <w:rsid w:val="00390E30"/>
    <w:rsid w:val="00391B8F"/>
    <w:rsid w:val="00392B71"/>
    <w:rsid w:val="00395661"/>
    <w:rsid w:val="00395B12"/>
    <w:rsid w:val="003A54E4"/>
    <w:rsid w:val="003A6400"/>
    <w:rsid w:val="003A70E1"/>
    <w:rsid w:val="003A77CF"/>
    <w:rsid w:val="003B2800"/>
    <w:rsid w:val="003C00C4"/>
    <w:rsid w:val="003C0883"/>
    <w:rsid w:val="003C0E20"/>
    <w:rsid w:val="003C2382"/>
    <w:rsid w:val="003C7613"/>
    <w:rsid w:val="003D0238"/>
    <w:rsid w:val="003D5F59"/>
    <w:rsid w:val="003D69B9"/>
    <w:rsid w:val="003E574B"/>
    <w:rsid w:val="003E5CC7"/>
    <w:rsid w:val="003E5DB2"/>
    <w:rsid w:val="003F1920"/>
    <w:rsid w:val="003F2905"/>
    <w:rsid w:val="003F4C6D"/>
    <w:rsid w:val="003F7526"/>
    <w:rsid w:val="0040007E"/>
    <w:rsid w:val="004054CC"/>
    <w:rsid w:val="0040566B"/>
    <w:rsid w:val="00406287"/>
    <w:rsid w:val="00406B54"/>
    <w:rsid w:val="00407E3E"/>
    <w:rsid w:val="00411754"/>
    <w:rsid w:val="0041286F"/>
    <w:rsid w:val="0041530F"/>
    <w:rsid w:val="0041554C"/>
    <w:rsid w:val="004172BC"/>
    <w:rsid w:val="004204CC"/>
    <w:rsid w:val="004225FF"/>
    <w:rsid w:val="0042274A"/>
    <w:rsid w:val="00424C70"/>
    <w:rsid w:val="00430BCF"/>
    <w:rsid w:val="004322DD"/>
    <w:rsid w:val="00434ADA"/>
    <w:rsid w:val="004355E3"/>
    <w:rsid w:val="00436DF1"/>
    <w:rsid w:val="004400FB"/>
    <w:rsid w:val="00440FC2"/>
    <w:rsid w:val="004442FF"/>
    <w:rsid w:val="00444CEE"/>
    <w:rsid w:val="004503BC"/>
    <w:rsid w:val="00453A2F"/>
    <w:rsid w:val="00455248"/>
    <w:rsid w:val="004569A5"/>
    <w:rsid w:val="004573FC"/>
    <w:rsid w:val="0046195D"/>
    <w:rsid w:val="00461A10"/>
    <w:rsid w:val="004645F9"/>
    <w:rsid w:val="00465CAB"/>
    <w:rsid w:val="004702C8"/>
    <w:rsid w:val="00470B2B"/>
    <w:rsid w:val="00471B60"/>
    <w:rsid w:val="00472888"/>
    <w:rsid w:val="00477EFB"/>
    <w:rsid w:val="00480E59"/>
    <w:rsid w:val="00480E92"/>
    <w:rsid w:val="0048161E"/>
    <w:rsid w:val="00481B8C"/>
    <w:rsid w:val="00482B3F"/>
    <w:rsid w:val="0048456F"/>
    <w:rsid w:val="00485960"/>
    <w:rsid w:val="00487B02"/>
    <w:rsid w:val="00490B3B"/>
    <w:rsid w:val="00491727"/>
    <w:rsid w:val="0049267E"/>
    <w:rsid w:val="00492ED1"/>
    <w:rsid w:val="00494D1F"/>
    <w:rsid w:val="00494D9A"/>
    <w:rsid w:val="00495643"/>
    <w:rsid w:val="004978F3"/>
    <w:rsid w:val="004A3B89"/>
    <w:rsid w:val="004A5585"/>
    <w:rsid w:val="004A69F1"/>
    <w:rsid w:val="004B2C46"/>
    <w:rsid w:val="004B7AB1"/>
    <w:rsid w:val="004C0A53"/>
    <w:rsid w:val="004C14CB"/>
    <w:rsid w:val="004C264F"/>
    <w:rsid w:val="004C2825"/>
    <w:rsid w:val="004C31BB"/>
    <w:rsid w:val="004C3627"/>
    <w:rsid w:val="004C3EA1"/>
    <w:rsid w:val="004C529B"/>
    <w:rsid w:val="004C68F0"/>
    <w:rsid w:val="004D24A1"/>
    <w:rsid w:val="004D2B8F"/>
    <w:rsid w:val="004D4FBC"/>
    <w:rsid w:val="004D747F"/>
    <w:rsid w:val="004D7545"/>
    <w:rsid w:val="004E0646"/>
    <w:rsid w:val="004E3B58"/>
    <w:rsid w:val="004E44A6"/>
    <w:rsid w:val="004E52F2"/>
    <w:rsid w:val="004E7115"/>
    <w:rsid w:val="004F1812"/>
    <w:rsid w:val="004F4E77"/>
    <w:rsid w:val="004F6B79"/>
    <w:rsid w:val="0050016A"/>
    <w:rsid w:val="0050166B"/>
    <w:rsid w:val="0050426F"/>
    <w:rsid w:val="005046D9"/>
    <w:rsid w:val="00505AD3"/>
    <w:rsid w:val="00506F0B"/>
    <w:rsid w:val="00511264"/>
    <w:rsid w:val="005118EA"/>
    <w:rsid w:val="00511A2F"/>
    <w:rsid w:val="005130D1"/>
    <w:rsid w:val="00516CCB"/>
    <w:rsid w:val="005171D5"/>
    <w:rsid w:val="005174E9"/>
    <w:rsid w:val="00517787"/>
    <w:rsid w:val="00517D89"/>
    <w:rsid w:val="00520A82"/>
    <w:rsid w:val="005215C5"/>
    <w:rsid w:val="005235CB"/>
    <w:rsid w:val="00523EDA"/>
    <w:rsid w:val="005245F6"/>
    <w:rsid w:val="00524807"/>
    <w:rsid w:val="00526C84"/>
    <w:rsid w:val="005302E0"/>
    <w:rsid w:val="00530C85"/>
    <w:rsid w:val="00530FDB"/>
    <w:rsid w:val="00531838"/>
    <w:rsid w:val="00531BCE"/>
    <w:rsid w:val="00531F39"/>
    <w:rsid w:val="00532092"/>
    <w:rsid w:val="0053315A"/>
    <w:rsid w:val="005354C0"/>
    <w:rsid w:val="00537EBE"/>
    <w:rsid w:val="005432A1"/>
    <w:rsid w:val="00547301"/>
    <w:rsid w:val="005524FC"/>
    <w:rsid w:val="00552E99"/>
    <w:rsid w:val="00554943"/>
    <w:rsid w:val="00561B1E"/>
    <w:rsid w:val="00561EA6"/>
    <w:rsid w:val="00563D32"/>
    <w:rsid w:val="0056436B"/>
    <w:rsid w:val="005655D4"/>
    <w:rsid w:val="00565E92"/>
    <w:rsid w:val="00570077"/>
    <w:rsid w:val="00570AB4"/>
    <w:rsid w:val="005728CA"/>
    <w:rsid w:val="00572E41"/>
    <w:rsid w:val="00572F48"/>
    <w:rsid w:val="005752AD"/>
    <w:rsid w:val="005824D6"/>
    <w:rsid w:val="00582A9B"/>
    <w:rsid w:val="00587867"/>
    <w:rsid w:val="00590E7E"/>
    <w:rsid w:val="0059214C"/>
    <w:rsid w:val="00592F6E"/>
    <w:rsid w:val="005A1FEE"/>
    <w:rsid w:val="005A3523"/>
    <w:rsid w:val="005A4472"/>
    <w:rsid w:val="005A52BD"/>
    <w:rsid w:val="005A592E"/>
    <w:rsid w:val="005A7752"/>
    <w:rsid w:val="005B0929"/>
    <w:rsid w:val="005B3E41"/>
    <w:rsid w:val="005B4AC9"/>
    <w:rsid w:val="005C0743"/>
    <w:rsid w:val="005C21A8"/>
    <w:rsid w:val="005C3416"/>
    <w:rsid w:val="005C3D21"/>
    <w:rsid w:val="005C4A0F"/>
    <w:rsid w:val="005C5421"/>
    <w:rsid w:val="005D00A3"/>
    <w:rsid w:val="005D1019"/>
    <w:rsid w:val="005D1FDF"/>
    <w:rsid w:val="005D4350"/>
    <w:rsid w:val="005D4FD4"/>
    <w:rsid w:val="005D6077"/>
    <w:rsid w:val="005D6959"/>
    <w:rsid w:val="005D6976"/>
    <w:rsid w:val="005D7175"/>
    <w:rsid w:val="005E29DC"/>
    <w:rsid w:val="005E6162"/>
    <w:rsid w:val="005E6D44"/>
    <w:rsid w:val="005E7DB0"/>
    <w:rsid w:val="005F1762"/>
    <w:rsid w:val="005F30F4"/>
    <w:rsid w:val="005F3938"/>
    <w:rsid w:val="005F3A62"/>
    <w:rsid w:val="005F43E0"/>
    <w:rsid w:val="005F59FE"/>
    <w:rsid w:val="005F7D7E"/>
    <w:rsid w:val="0060208D"/>
    <w:rsid w:val="00602947"/>
    <w:rsid w:val="006043F3"/>
    <w:rsid w:val="0060670C"/>
    <w:rsid w:val="0061213F"/>
    <w:rsid w:val="00613D0B"/>
    <w:rsid w:val="006143C2"/>
    <w:rsid w:val="00615FDE"/>
    <w:rsid w:val="00620410"/>
    <w:rsid w:val="006210EF"/>
    <w:rsid w:val="00621CF2"/>
    <w:rsid w:val="0062268C"/>
    <w:rsid w:val="006236EE"/>
    <w:rsid w:val="00623E10"/>
    <w:rsid w:val="006251E9"/>
    <w:rsid w:val="00626846"/>
    <w:rsid w:val="00630A4D"/>
    <w:rsid w:val="006316C8"/>
    <w:rsid w:val="006327BE"/>
    <w:rsid w:val="00632946"/>
    <w:rsid w:val="00636E26"/>
    <w:rsid w:val="00640CDA"/>
    <w:rsid w:val="0064211E"/>
    <w:rsid w:val="006447F3"/>
    <w:rsid w:val="006449F8"/>
    <w:rsid w:val="0064646A"/>
    <w:rsid w:val="00650D2D"/>
    <w:rsid w:val="006513BD"/>
    <w:rsid w:val="006525F4"/>
    <w:rsid w:val="00652852"/>
    <w:rsid w:val="00655C78"/>
    <w:rsid w:val="00656547"/>
    <w:rsid w:val="0065797F"/>
    <w:rsid w:val="00664EF3"/>
    <w:rsid w:val="00664F8A"/>
    <w:rsid w:val="0066570B"/>
    <w:rsid w:val="00666425"/>
    <w:rsid w:val="0066648E"/>
    <w:rsid w:val="006665AF"/>
    <w:rsid w:val="00667742"/>
    <w:rsid w:val="00670D19"/>
    <w:rsid w:val="00670E26"/>
    <w:rsid w:val="00670E74"/>
    <w:rsid w:val="00672119"/>
    <w:rsid w:val="00672367"/>
    <w:rsid w:val="006731CD"/>
    <w:rsid w:val="00673439"/>
    <w:rsid w:val="006754B5"/>
    <w:rsid w:val="0068224E"/>
    <w:rsid w:val="00682516"/>
    <w:rsid w:val="006835AD"/>
    <w:rsid w:val="00684C82"/>
    <w:rsid w:val="006857EF"/>
    <w:rsid w:val="0068703C"/>
    <w:rsid w:val="006875D7"/>
    <w:rsid w:val="00687D27"/>
    <w:rsid w:val="00690991"/>
    <w:rsid w:val="006909A1"/>
    <w:rsid w:val="00691E8D"/>
    <w:rsid w:val="00696B1C"/>
    <w:rsid w:val="00697F72"/>
    <w:rsid w:val="006A092B"/>
    <w:rsid w:val="006A2321"/>
    <w:rsid w:val="006A36CD"/>
    <w:rsid w:val="006A40F3"/>
    <w:rsid w:val="006A4E86"/>
    <w:rsid w:val="006A62A0"/>
    <w:rsid w:val="006B12FE"/>
    <w:rsid w:val="006B13CF"/>
    <w:rsid w:val="006B1D77"/>
    <w:rsid w:val="006B45D9"/>
    <w:rsid w:val="006B6340"/>
    <w:rsid w:val="006C3991"/>
    <w:rsid w:val="006C49FB"/>
    <w:rsid w:val="006C5532"/>
    <w:rsid w:val="006C68EB"/>
    <w:rsid w:val="006C7F50"/>
    <w:rsid w:val="006D0463"/>
    <w:rsid w:val="006D0CBB"/>
    <w:rsid w:val="006D105E"/>
    <w:rsid w:val="006D29CB"/>
    <w:rsid w:val="006D4255"/>
    <w:rsid w:val="006D4A71"/>
    <w:rsid w:val="006D4D21"/>
    <w:rsid w:val="006E36BF"/>
    <w:rsid w:val="006E3B90"/>
    <w:rsid w:val="006E54FD"/>
    <w:rsid w:val="006F025B"/>
    <w:rsid w:val="006F1E87"/>
    <w:rsid w:val="006F5426"/>
    <w:rsid w:val="006F5C3F"/>
    <w:rsid w:val="006F5D10"/>
    <w:rsid w:val="00700922"/>
    <w:rsid w:val="00700C42"/>
    <w:rsid w:val="00705F6A"/>
    <w:rsid w:val="0070629B"/>
    <w:rsid w:val="0070633F"/>
    <w:rsid w:val="00711767"/>
    <w:rsid w:val="00712582"/>
    <w:rsid w:val="00713D32"/>
    <w:rsid w:val="00714BFA"/>
    <w:rsid w:val="00714EE8"/>
    <w:rsid w:val="007208B2"/>
    <w:rsid w:val="00722D63"/>
    <w:rsid w:val="00722F31"/>
    <w:rsid w:val="0072386B"/>
    <w:rsid w:val="00724141"/>
    <w:rsid w:val="0072422C"/>
    <w:rsid w:val="00727503"/>
    <w:rsid w:val="0072751C"/>
    <w:rsid w:val="007314A2"/>
    <w:rsid w:val="00736472"/>
    <w:rsid w:val="00741484"/>
    <w:rsid w:val="00741BDB"/>
    <w:rsid w:val="00742C5B"/>
    <w:rsid w:val="00743248"/>
    <w:rsid w:val="00744B42"/>
    <w:rsid w:val="007453A8"/>
    <w:rsid w:val="00750093"/>
    <w:rsid w:val="0075227B"/>
    <w:rsid w:val="00752E4A"/>
    <w:rsid w:val="0075599E"/>
    <w:rsid w:val="0075632B"/>
    <w:rsid w:val="00762066"/>
    <w:rsid w:val="007620E1"/>
    <w:rsid w:val="00762B43"/>
    <w:rsid w:val="00763700"/>
    <w:rsid w:val="0076519F"/>
    <w:rsid w:val="00766FFE"/>
    <w:rsid w:val="00770121"/>
    <w:rsid w:val="00770258"/>
    <w:rsid w:val="007774BC"/>
    <w:rsid w:val="00777AFD"/>
    <w:rsid w:val="0078053D"/>
    <w:rsid w:val="00781C9A"/>
    <w:rsid w:val="007830D2"/>
    <w:rsid w:val="007906FF"/>
    <w:rsid w:val="00790874"/>
    <w:rsid w:val="00791127"/>
    <w:rsid w:val="00796042"/>
    <w:rsid w:val="00796830"/>
    <w:rsid w:val="007A0B49"/>
    <w:rsid w:val="007A186D"/>
    <w:rsid w:val="007A3B37"/>
    <w:rsid w:val="007A42C4"/>
    <w:rsid w:val="007A5AF5"/>
    <w:rsid w:val="007A6141"/>
    <w:rsid w:val="007B01BD"/>
    <w:rsid w:val="007B0942"/>
    <w:rsid w:val="007B3B16"/>
    <w:rsid w:val="007B498B"/>
    <w:rsid w:val="007C0AA3"/>
    <w:rsid w:val="007C2AAD"/>
    <w:rsid w:val="007D59DE"/>
    <w:rsid w:val="007D5C71"/>
    <w:rsid w:val="007E61E1"/>
    <w:rsid w:val="007E7356"/>
    <w:rsid w:val="007F0CDB"/>
    <w:rsid w:val="007F0EBE"/>
    <w:rsid w:val="007F20E9"/>
    <w:rsid w:val="007F28DE"/>
    <w:rsid w:val="007F6705"/>
    <w:rsid w:val="008016B9"/>
    <w:rsid w:val="00801DB9"/>
    <w:rsid w:val="00804026"/>
    <w:rsid w:val="00804E5A"/>
    <w:rsid w:val="00806B12"/>
    <w:rsid w:val="00807A20"/>
    <w:rsid w:val="00807A91"/>
    <w:rsid w:val="00811615"/>
    <w:rsid w:val="00812A65"/>
    <w:rsid w:val="0081482D"/>
    <w:rsid w:val="0081626A"/>
    <w:rsid w:val="00821920"/>
    <w:rsid w:val="0082238F"/>
    <w:rsid w:val="00824248"/>
    <w:rsid w:val="0082463E"/>
    <w:rsid w:val="008258A1"/>
    <w:rsid w:val="00825E9D"/>
    <w:rsid w:val="008262B5"/>
    <w:rsid w:val="008268BC"/>
    <w:rsid w:val="00826F11"/>
    <w:rsid w:val="0083099F"/>
    <w:rsid w:val="0083349B"/>
    <w:rsid w:val="00833AB1"/>
    <w:rsid w:val="0083793D"/>
    <w:rsid w:val="008415B0"/>
    <w:rsid w:val="00844A9D"/>
    <w:rsid w:val="00845E3E"/>
    <w:rsid w:val="0085492C"/>
    <w:rsid w:val="00855882"/>
    <w:rsid w:val="008604E6"/>
    <w:rsid w:val="008628E8"/>
    <w:rsid w:val="0086344E"/>
    <w:rsid w:val="008665BE"/>
    <w:rsid w:val="0087188B"/>
    <w:rsid w:val="00871A8F"/>
    <w:rsid w:val="00873DA3"/>
    <w:rsid w:val="00874B3C"/>
    <w:rsid w:val="0087515A"/>
    <w:rsid w:val="008759A8"/>
    <w:rsid w:val="00875E9F"/>
    <w:rsid w:val="008762A9"/>
    <w:rsid w:val="00881838"/>
    <w:rsid w:val="00881E3C"/>
    <w:rsid w:val="0088270C"/>
    <w:rsid w:val="00883F6E"/>
    <w:rsid w:val="008850FB"/>
    <w:rsid w:val="00886F8B"/>
    <w:rsid w:val="00887F27"/>
    <w:rsid w:val="00892428"/>
    <w:rsid w:val="008941A9"/>
    <w:rsid w:val="008949A8"/>
    <w:rsid w:val="00894F20"/>
    <w:rsid w:val="00895828"/>
    <w:rsid w:val="008966A6"/>
    <w:rsid w:val="008966CB"/>
    <w:rsid w:val="008A223C"/>
    <w:rsid w:val="008A24AD"/>
    <w:rsid w:val="008A2E3E"/>
    <w:rsid w:val="008A38A2"/>
    <w:rsid w:val="008A4250"/>
    <w:rsid w:val="008A488C"/>
    <w:rsid w:val="008A51DA"/>
    <w:rsid w:val="008A5FE8"/>
    <w:rsid w:val="008A6BD5"/>
    <w:rsid w:val="008B0100"/>
    <w:rsid w:val="008B23E8"/>
    <w:rsid w:val="008B3111"/>
    <w:rsid w:val="008B338F"/>
    <w:rsid w:val="008B4CAE"/>
    <w:rsid w:val="008B534C"/>
    <w:rsid w:val="008B5FFF"/>
    <w:rsid w:val="008C06B5"/>
    <w:rsid w:val="008C0E2A"/>
    <w:rsid w:val="008C1570"/>
    <w:rsid w:val="008C262C"/>
    <w:rsid w:val="008C547D"/>
    <w:rsid w:val="008C56F9"/>
    <w:rsid w:val="008C5C35"/>
    <w:rsid w:val="008C6614"/>
    <w:rsid w:val="008C7A86"/>
    <w:rsid w:val="008D13A9"/>
    <w:rsid w:val="008D4CF6"/>
    <w:rsid w:val="008E0720"/>
    <w:rsid w:val="008E4A48"/>
    <w:rsid w:val="008E65DE"/>
    <w:rsid w:val="008E661A"/>
    <w:rsid w:val="008E67E7"/>
    <w:rsid w:val="008E7482"/>
    <w:rsid w:val="008F06FD"/>
    <w:rsid w:val="008F1B74"/>
    <w:rsid w:val="008F237C"/>
    <w:rsid w:val="008F38D6"/>
    <w:rsid w:val="008F3C46"/>
    <w:rsid w:val="008F4913"/>
    <w:rsid w:val="008F4BBA"/>
    <w:rsid w:val="008F5032"/>
    <w:rsid w:val="008F6446"/>
    <w:rsid w:val="008F7569"/>
    <w:rsid w:val="008F7D25"/>
    <w:rsid w:val="009011E8"/>
    <w:rsid w:val="009020FC"/>
    <w:rsid w:val="0090241A"/>
    <w:rsid w:val="00903D13"/>
    <w:rsid w:val="009044EC"/>
    <w:rsid w:val="00904F17"/>
    <w:rsid w:val="00906E2B"/>
    <w:rsid w:val="00910285"/>
    <w:rsid w:val="0091165E"/>
    <w:rsid w:val="00911BA6"/>
    <w:rsid w:val="00911BF0"/>
    <w:rsid w:val="00913CE3"/>
    <w:rsid w:val="00915945"/>
    <w:rsid w:val="00915BFD"/>
    <w:rsid w:val="0091714E"/>
    <w:rsid w:val="00917A15"/>
    <w:rsid w:val="00917A4C"/>
    <w:rsid w:val="009205A0"/>
    <w:rsid w:val="00921161"/>
    <w:rsid w:val="009219C6"/>
    <w:rsid w:val="009219CE"/>
    <w:rsid w:val="00921B53"/>
    <w:rsid w:val="00922285"/>
    <w:rsid w:val="00923890"/>
    <w:rsid w:val="00923B1A"/>
    <w:rsid w:val="00923FB5"/>
    <w:rsid w:val="00925240"/>
    <w:rsid w:val="00925E25"/>
    <w:rsid w:val="009300DC"/>
    <w:rsid w:val="00931D64"/>
    <w:rsid w:val="00934525"/>
    <w:rsid w:val="00935BF6"/>
    <w:rsid w:val="00936198"/>
    <w:rsid w:val="009361A7"/>
    <w:rsid w:val="0093641C"/>
    <w:rsid w:val="00942133"/>
    <w:rsid w:val="00942A15"/>
    <w:rsid w:val="0094429C"/>
    <w:rsid w:val="0095138B"/>
    <w:rsid w:val="00952D6F"/>
    <w:rsid w:val="00953804"/>
    <w:rsid w:val="00954B88"/>
    <w:rsid w:val="00964A54"/>
    <w:rsid w:val="00965205"/>
    <w:rsid w:val="009703B1"/>
    <w:rsid w:val="009711AC"/>
    <w:rsid w:val="00971462"/>
    <w:rsid w:val="009722B5"/>
    <w:rsid w:val="00974B02"/>
    <w:rsid w:val="0097530F"/>
    <w:rsid w:val="00975EA3"/>
    <w:rsid w:val="0097648A"/>
    <w:rsid w:val="009771C5"/>
    <w:rsid w:val="00977BF4"/>
    <w:rsid w:val="00980479"/>
    <w:rsid w:val="00985632"/>
    <w:rsid w:val="00990BED"/>
    <w:rsid w:val="00992D63"/>
    <w:rsid w:val="00994175"/>
    <w:rsid w:val="009A0608"/>
    <w:rsid w:val="009A0BDE"/>
    <w:rsid w:val="009A221E"/>
    <w:rsid w:val="009A2BF5"/>
    <w:rsid w:val="009A60E3"/>
    <w:rsid w:val="009B0C35"/>
    <w:rsid w:val="009B20C3"/>
    <w:rsid w:val="009B3045"/>
    <w:rsid w:val="009B4E9A"/>
    <w:rsid w:val="009B6282"/>
    <w:rsid w:val="009C31BA"/>
    <w:rsid w:val="009C4AD1"/>
    <w:rsid w:val="009C5385"/>
    <w:rsid w:val="009C5E3D"/>
    <w:rsid w:val="009C74DD"/>
    <w:rsid w:val="009C772F"/>
    <w:rsid w:val="009D4BD6"/>
    <w:rsid w:val="009D69BB"/>
    <w:rsid w:val="009E5173"/>
    <w:rsid w:val="009E5587"/>
    <w:rsid w:val="009E68CF"/>
    <w:rsid w:val="009E6974"/>
    <w:rsid w:val="009E7A55"/>
    <w:rsid w:val="009F369C"/>
    <w:rsid w:val="009F605B"/>
    <w:rsid w:val="009F7207"/>
    <w:rsid w:val="00A0243C"/>
    <w:rsid w:val="00A0684E"/>
    <w:rsid w:val="00A06B0A"/>
    <w:rsid w:val="00A06D6B"/>
    <w:rsid w:val="00A06DD1"/>
    <w:rsid w:val="00A13A5F"/>
    <w:rsid w:val="00A157FE"/>
    <w:rsid w:val="00A16FB9"/>
    <w:rsid w:val="00A205A7"/>
    <w:rsid w:val="00A20EB8"/>
    <w:rsid w:val="00A21CA1"/>
    <w:rsid w:val="00A23981"/>
    <w:rsid w:val="00A2456D"/>
    <w:rsid w:val="00A25161"/>
    <w:rsid w:val="00A2574E"/>
    <w:rsid w:val="00A2590E"/>
    <w:rsid w:val="00A27E8B"/>
    <w:rsid w:val="00A30258"/>
    <w:rsid w:val="00A3071B"/>
    <w:rsid w:val="00A30800"/>
    <w:rsid w:val="00A3189B"/>
    <w:rsid w:val="00A329A7"/>
    <w:rsid w:val="00A3316A"/>
    <w:rsid w:val="00A35C80"/>
    <w:rsid w:val="00A377A7"/>
    <w:rsid w:val="00A40B8E"/>
    <w:rsid w:val="00A40E5D"/>
    <w:rsid w:val="00A41282"/>
    <w:rsid w:val="00A41ACD"/>
    <w:rsid w:val="00A4315B"/>
    <w:rsid w:val="00A44115"/>
    <w:rsid w:val="00A445FF"/>
    <w:rsid w:val="00A44C8C"/>
    <w:rsid w:val="00A44FA4"/>
    <w:rsid w:val="00A4712E"/>
    <w:rsid w:val="00A55557"/>
    <w:rsid w:val="00A55AD7"/>
    <w:rsid w:val="00A55BEB"/>
    <w:rsid w:val="00A56E1F"/>
    <w:rsid w:val="00A6306C"/>
    <w:rsid w:val="00A64739"/>
    <w:rsid w:val="00A64CDD"/>
    <w:rsid w:val="00A662BF"/>
    <w:rsid w:val="00A675DC"/>
    <w:rsid w:val="00A67E03"/>
    <w:rsid w:val="00A715F0"/>
    <w:rsid w:val="00A73155"/>
    <w:rsid w:val="00A77CF8"/>
    <w:rsid w:val="00A8117E"/>
    <w:rsid w:val="00A82903"/>
    <w:rsid w:val="00A831AD"/>
    <w:rsid w:val="00A85EE4"/>
    <w:rsid w:val="00A85F05"/>
    <w:rsid w:val="00A85F32"/>
    <w:rsid w:val="00A86A44"/>
    <w:rsid w:val="00A87022"/>
    <w:rsid w:val="00A87C1A"/>
    <w:rsid w:val="00A905F6"/>
    <w:rsid w:val="00A911C1"/>
    <w:rsid w:val="00A93300"/>
    <w:rsid w:val="00A935C8"/>
    <w:rsid w:val="00A9382C"/>
    <w:rsid w:val="00A95A45"/>
    <w:rsid w:val="00A97300"/>
    <w:rsid w:val="00A976B4"/>
    <w:rsid w:val="00AA0BCF"/>
    <w:rsid w:val="00AA1F12"/>
    <w:rsid w:val="00AA3322"/>
    <w:rsid w:val="00AA603D"/>
    <w:rsid w:val="00AB1603"/>
    <w:rsid w:val="00AB302D"/>
    <w:rsid w:val="00AB4620"/>
    <w:rsid w:val="00AB4863"/>
    <w:rsid w:val="00AB5C24"/>
    <w:rsid w:val="00AC1708"/>
    <w:rsid w:val="00AC1EE7"/>
    <w:rsid w:val="00AC40E1"/>
    <w:rsid w:val="00AC4593"/>
    <w:rsid w:val="00AD0299"/>
    <w:rsid w:val="00AD3C20"/>
    <w:rsid w:val="00AD528E"/>
    <w:rsid w:val="00AD7351"/>
    <w:rsid w:val="00AD7A53"/>
    <w:rsid w:val="00AE06C7"/>
    <w:rsid w:val="00AE1C19"/>
    <w:rsid w:val="00AE2B32"/>
    <w:rsid w:val="00AE3080"/>
    <w:rsid w:val="00AE3EEE"/>
    <w:rsid w:val="00AE563F"/>
    <w:rsid w:val="00AE6035"/>
    <w:rsid w:val="00AE770A"/>
    <w:rsid w:val="00AF14F9"/>
    <w:rsid w:val="00AF2487"/>
    <w:rsid w:val="00AF2BD0"/>
    <w:rsid w:val="00AF71D6"/>
    <w:rsid w:val="00B00735"/>
    <w:rsid w:val="00B04E0E"/>
    <w:rsid w:val="00B0594F"/>
    <w:rsid w:val="00B060EC"/>
    <w:rsid w:val="00B07DB5"/>
    <w:rsid w:val="00B07FE7"/>
    <w:rsid w:val="00B10CF5"/>
    <w:rsid w:val="00B1197D"/>
    <w:rsid w:val="00B11AE7"/>
    <w:rsid w:val="00B11EE3"/>
    <w:rsid w:val="00B12F85"/>
    <w:rsid w:val="00B17FFE"/>
    <w:rsid w:val="00B22125"/>
    <w:rsid w:val="00B2242D"/>
    <w:rsid w:val="00B232EA"/>
    <w:rsid w:val="00B23748"/>
    <w:rsid w:val="00B25278"/>
    <w:rsid w:val="00B25C96"/>
    <w:rsid w:val="00B261B8"/>
    <w:rsid w:val="00B26A9B"/>
    <w:rsid w:val="00B26F5D"/>
    <w:rsid w:val="00B2739B"/>
    <w:rsid w:val="00B2744E"/>
    <w:rsid w:val="00B27853"/>
    <w:rsid w:val="00B34A08"/>
    <w:rsid w:val="00B34DB5"/>
    <w:rsid w:val="00B358C2"/>
    <w:rsid w:val="00B35B58"/>
    <w:rsid w:val="00B375E7"/>
    <w:rsid w:val="00B418CE"/>
    <w:rsid w:val="00B439E7"/>
    <w:rsid w:val="00B4535F"/>
    <w:rsid w:val="00B47E91"/>
    <w:rsid w:val="00B5142D"/>
    <w:rsid w:val="00B5177E"/>
    <w:rsid w:val="00B51FCC"/>
    <w:rsid w:val="00B5216A"/>
    <w:rsid w:val="00B53C4F"/>
    <w:rsid w:val="00B54323"/>
    <w:rsid w:val="00B5476D"/>
    <w:rsid w:val="00B6117B"/>
    <w:rsid w:val="00B61E96"/>
    <w:rsid w:val="00B62610"/>
    <w:rsid w:val="00B629AF"/>
    <w:rsid w:val="00B62BB9"/>
    <w:rsid w:val="00B644B3"/>
    <w:rsid w:val="00B65E3E"/>
    <w:rsid w:val="00B65FC6"/>
    <w:rsid w:val="00B67CEC"/>
    <w:rsid w:val="00B67E80"/>
    <w:rsid w:val="00B70540"/>
    <w:rsid w:val="00B7187D"/>
    <w:rsid w:val="00B71D5D"/>
    <w:rsid w:val="00B759E8"/>
    <w:rsid w:val="00B763B7"/>
    <w:rsid w:val="00B771AD"/>
    <w:rsid w:val="00B804F5"/>
    <w:rsid w:val="00B81996"/>
    <w:rsid w:val="00B82554"/>
    <w:rsid w:val="00B90A7B"/>
    <w:rsid w:val="00B93083"/>
    <w:rsid w:val="00B93C6F"/>
    <w:rsid w:val="00B9658C"/>
    <w:rsid w:val="00B96FDC"/>
    <w:rsid w:val="00B9753C"/>
    <w:rsid w:val="00B97692"/>
    <w:rsid w:val="00BA167F"/>
    <w:rsid w:val="00BA3376"/>
    <w:rsid w:val="00BA3475"/>
    <w:rsid w:val="00BA39E5"/>
    <w:rsid w:val="00BA3FF1"/>
    <w:rsid w:val="00BA5C72"/>
    <w:rsid w:val="00BA6302"/>
    <w:rsid w:val="00BB2666"/>
    <w:rsid w:val="00BB3FDA"/>
    <w:rsid w:val="00BB5267"/>
    <w:rsid w:val="00BB6208"/>
    <w:rsid w:val="00BB6BF0"/>
    <w:rsid w:val="00BC0186"/>
    <w:rsid w:val="00BC25FA"/>
    <w:rsid w:val="00BC40B2"/>
    <w:rsid w:val="00BC459D"/>
    <w:rsid w:val="00BC5F0E"/>
    <w:rsid w:val="00BC6306"/>
    <w:rsid w:val="00BC6444"/>
    <w:rsid w:val="00BC7D0F"/>
    <w:rsid w:val="00BD1264"/>
    <w:rsid w:val="00BD47A0"/>
    <w:rsid w:val="00BD5102"/>
    <w:rsid w:val="00BD70D5"/>
    <w:rsid w:val="00BD7383"/>
    <w:rsid w:val="00BD7DBA"/>
    <w:rsid w:val="00BE0395"/>
    <w:rsid w:val="00BE1074"/>
    <w:rsid w:val="00BE184B"/>
    <w:rsid w:val="00BE7272"/>
    <w:rsid w:val="00BF0D78"/>
    <w:rsid w:val="00BF15C0"/>
    <w:rsid w:val="00BF1F09"/>
    <w:rsid w:val="00BF2860"/>
    <w:rsid w:val="00BF3DF0"/>
    <w:rsid w:val="00BF4089"/>
    <w:rsid w:val="00BF42FC"/>
    <w:rsid w:val="00BF4674"/>
    <w:rsid w:val="00BF4DB2"/>
    <w:rsid w:val="00C00311"/>
    <w:rsid w:val="00C0341A"/>
    <w:rsid w:val="00C049D5"/>
    <w:rsid w:val="00C050E4"/>
    <w:rsid w:val="00C06F19"/>
    <w:rsid w:val="00C07BEF"/>
    <w:rsid w:val="00C07EA3"/>
    <w:rsid w:val="00C10D61"/>
    <w:rsid w:val="00C1131F"/>
    <w:rsid w:val="00C13F18"/>
    <w:rsid w:val="00C142A3"/>
    <w:rsid w:val="00C14B3C"/>
    <w:rsid w:val="00C14F60"/>
    <w:rsid w:val="00C15B28"/>
    <w:rsid w:val="00C2011D"/>
    <w:rsid w:val="00C20842"/>
    <w:rsid w:val="00C21B88"/>
    <w:rsid w:val="00C22AA1"/>
    <w:rsid w:val="00C26029"/>
    <w:rsid w:val="00C26E8A"/>
    <w:rsid w:val="00C271E2"/>
    <w:rsid w:val="00C31DE8"/>
    <w:rsid w:val="00C3452B"/>
    <w:rsid w:val="00C367E1"/>
    <w:rsid w:val="00C36871"/>
    <w:rsid w:val="00C375F7"/>
    <w:rsid w:val="00C4007E"/>
    <w:rsid w:val="00C40750"/>
    <w:rsid w:val="00C44B31"/>
    <w:rsid w:val="00C44C92"/>
    <w:rsid w:val="00C45FEF"/>
    <w:rsid w:val="00C465D4"/>
    <w:rsid w:val="00C467EF"/>
    <w:rsid w:val="00C52BE1"/>
    <w:rsid w:val="00C53EAE"/>
    <w:rsid w:val="00C56991"/>
    <w:rsid w:val="00C60363"/>
    <w:rsid w:val="00C61DFC"/>
    <w:rsid w:val="00C63327"/>
    <w:rsid w:val="00C6486A"/>
    <w:rsid w:val="00C64CEA"/>
    <w:rsid w:val="00C64FA9"/>
    <w:rsid w:val="00C65393"/>
    <w:rsid w:val="00C65889"/>
    <w:rsid w:val="00C65C42"/>
    <w:rsid w:val="00C65E35"/>
    <w:rsid w:val="00C65FAD"/>
    <w:rsid w:val="00C669C6"/>
    <w:rsid w:val="00C67312"/>
    <w:rsid w:val="00C7040E"/>
    <w:rsid w:val="00C706B4"/>
    <w:rsid w:val="00C7075C"/>
    <w:rsid w:val="00C714EE"/>
    <w:rsid w:val="00C7672B"/>
    <w:rsid w:val="00C76914"/>
    <w:rsid w:val="00C77820"/>
    <w:rsid w:val="00C80112"/>
    <w:rsid w:val="00C83F1D"/>
    <w:rsid w:val="00C86FE6"/>
    <w:rsid w:val="00C87EFB"/>
    <w:rsid w:val="00C90382"/>
    <w:rsid w:val="00C9085B"/>
    <w:rsid w:val="00C92391"/>
    <w:rsid w:val="00C961D9"/>
    <w:rsid w:val="00C96480"/>
    <w:rsid w:val="00CA2B50"/>
    <w:rsid w:val="00CA39FF"/>
    <w:rsid w:val="00CA3F49"/>
    <w:rsid w:val="00CA6EC7"/>
    <w:rsid w:val="00CB04CF"/>
    <w:rsid w:val="00CB18B8"/>
    <w:rsid w:val="00CB44E8"/>
    <w:rsid w:val="00CB4745"/>
    <w:rsid w:val="00CB4DDA"/>
    <w:rsid w:val="00CB54F7"/>
    <w:rsid w:val="00CB5596"/>
    <w:rsid w:val="00CB574F"/>
    <w:rsid w:val="00CB606C"/>
    <w:rsid w:val="00CC00C9"/>
    <w:rsid w:val="00CC0FBC"/>
    <w:rsid w:val="00CC4991"/>
    <w:rsid w:val="00CC7600"/>
    <w:rsid w:val="00CD130D"/>
    <w:rsid w:val="00CD5897"/>
    <w:rsid w:val="00CD5B5B"/>
    <w:rsid w:val="00CD72A2"/>
    <w:rsid w:val="00CE012B"/>
    <w:rsid w:val="00CE08D5"/>
    <w:rsid w:val="00CE0BD9"/>
    <w:rsid w:val="00CE1014"/>
    <w:rsid w:val="00CE11DA"/>
    <w:rsid w:val="00CE1225"/>
    <w:rsid w:val="00CE1B9E"/>
    <w:rsid w:val="00CE5BA5"/>
    <w:rsid w:val="00CE73BA"/>
    <w:rsid w:val="00CE7871"/>
    <w:rsid w:val="00CF275A"/>
    <w:rsid w:val="00CF3288"/>
    <w:rsid w:val="00CF4F9C"/>
    <w:rsid w:val="00CF70C7"/>
    <w:rsid w:val="00D01DEB"/>
    <w:rsid w:val="00D01EB7"/>
    <w:rsid w:val="00D0244D"/>
    <w:rsid w:val="00D0567E"/>
    <w:rsid w:val="00D07A77"/>
    <w:rsid w:val="00D10643"/>
    <w:rsid w:val="00D136E5"/>
    <w:rsid w:val="00D15E30"/>
    <w:rsid w:val="00D16BF6"/>
    <w:rsid w:val="00D22CE4"/>
    <w:rsid w:val="00D23A57"/>
    <w:rsid w:val="00D25211"/>
    <w:rsid w:val="00D25BE1"/>
    <w:rsid w:val="00D274C1"/>
    <w:rsid w:val="00D27987"/>
    <w:rsid w:val="00D329B4"/>
    <w:rsid w:val="00D32C82"/>
    <w:rsid w:val="00D37652"/>
    <w:rsid w:val="00D45FB3"/>
    <w:rsid w:val="00D4618D"/>
    <w:rsid w:val="00D4655E"/>
    <w:rsid w:val="00D46832"/>
    <w:rsid w:val="00D511DE"/>
    <w:rsid w:val="00D5135C"/>
    <w:rsid w:val="00D52535"/>
    <w:rsid w:val="00D548B6"/>
    <w:rsid w:val="00D56965"/>
    <w:rsid w:val="00D5762A"/>
    <w:rsid w:val="00D603A4"/>
    <w:rsid w:val="00D621D8"/>
    <w:rsid w:val="00D62FDF"/>
    <w:rsid w:val="00D63DB4"/>
    <w:rsid w:val="00D647D9"/>
    <w:rsid w:val="00D72CBD"/>
    <w:rsid w:val="00D7333C"/>
    <w:rsid w:val="00D73AF9"/>
    <w:rsid w:val="00D74309"/>
    <w:rsid w:val="00D75EEF"/>
    <w:rsid w:val="00D76A00"/>
    <w:rsid w:val="00D83223"/>
    <w:rsid w:val="00D83857"/>
    <w:rsid w:val="00D93CF0"/>
    <w:rsid w:val="00D93DD0"/>
    <w:rsid w:val="00D93EA7"/>
    <w:rsid w:val="00D96028"/>
    <w:rsid w:val="00D96CD3"/>
    <w:rsid w:val="00D97C42"/>
    <w:rsid w:val="00DA0B66"/>
    <w:rsid w:val="00DA48F6"/>
    <w:rsid w:val="00DA4917"/>
    <w:rsid w:val="00DA5D79"/>
    <w:rsid w:val="00DA62FA"/>
    <w:rsid w:val="00DA6535"/>
    <w:rsid w:val="00DA670B"/>
    <w:rsid w:val="00DA7878"/>
    <w:rsid w:val="00DA79FE"/>
    <w:rsid w:val="00DA7E93"/>
    <w:rsid w:val="00DB145F"/>
    <w:rsid w:val="00DB2044"/>
    <w:rsid w:val="00DB6922"/>
    <w:rsid w:val="00DB7D18"/>
    <w:rsid w:val="00DC171C"/>
    <w:rsid w:val="00DC1AAF"/>
    <w:rsid w:val="00DC204B"/>
    <w:rsid w:val="00DC3B2D"/>
    <w:rsid w:val="00DC4B06"/>
    <w:rsid w:val="00DC4B4E"/>
    <w:rsid w:val="00DC4FDF"/>
    <w:rsid w:val="00DC7065"/>
    <w:rsid w:val="00DD2738"/>
    <w:rsid w:val="00DD3A33"/>
    <w:rsid w:val="00DD5307"/>
    <w:rsid w:val="00DE10D3"/>
    <w:rsid w:val="00DE4705"/>
    <w:rsid w:val="00DE487B"/>
    <w:rsid w:val="00DE5546"/>
    <w:rsid w:val="00DE5CAB"/>
    <w:rsid w:val="00DE7B36"/>
    <w:rsid w:val="00DF0454"/>
    <w:rsid w:val="00DF1BD9"/>
    <w:rsid w:val="00DF3922"/>
    <w:rsid w:val="00DF40B7"/>
    <w:rsid w:val="00DF50E4"/>
    <w:rsid w:val="00DF5385"/>
    <w:rsid w:val="00DF6503"/>
    <w:rsid w:val="00E017E3"/>
    <w:rsid w:val="00E04E94"/>
    <w:rsid w:val="00E0622C"/>
    <w:rsid w:val="00E07018"/>
    <w:rsid w:val="00E07C16"/>
    <w:rsid w:val="00E114AA"/>
    <w:rsid w:val="00E11E36"/>
    <w:rsid w:val="00E12153"/>
    <w:rsid w:val="00E128FA"/>
    <w:rsid w:val="00E12981"/>
    <w:rsid w:val="00E1612C"/>
    <w:rsid w:val="00E164E5"/>
    <w:rsid w:val="00E217FF"/>
    <w:rsid w:val="00E21CA4"/>
    <w:rsid w:val="00E23AD5"/>
    <w:rsid w:val="00E247C3"/>
    <w:rsid w:val="00E24F03"/>
    <w:rsid w:val="00E274F8"/>
    <w:rsid w:val="00E27CF9"/>
    <w:rsid w:val="00E31163"/>
    <w:rsid w:val="00E348BE"/>
    <w:rsid w:val="00E35B31"/>
    <w:rsid w:val="00E3644B"/>
    <w:rsid w:val="00E379D7"/>
    <w:rsid w:val="00E37A93"/>
    <w:rsid w:val="00E41060"/>
    <w:rsid w:val="00E51B45"/>
    <w:rsid w:val="00E53AE8"/>
    <w:rsid w:val="00E619AA"/>
    <w:rsid w:val="00E6293B"/>
    <w:rsid w:val="00E67A23"/>
    <w:rsid w:val="00E720D2"/>
    <w:rsid w:val="00E72457"/>
    <w:rsid w:val="00E75A16"/>
    <w:rsid w:val="00E762D1"/>
    <w:rsid w:val="00E77EE1"/>
    <w:rsid w:val="00E815D5"/>
    <w:rsid w:val="00E817CC"/>
    <w:rsid w:val="00E81D75"/>
    <w:rsid w:val="00E827B4"/>
    <w:rsid w:val="00E83B18"/>
    <w:rsid w:val="00E931E0"/>
    <w:rsid w:val="00E97247"/>
    <w:rsid w:val="00E97607"/>
    <w:rsid w:val="00EA024D"/>
    <w:rsid w:val="00EA07A8"/>
    <w:rsid w:val="00EA13FA"/>
    <w:rsid w:val="00EA165E"/>
    <w:rsid w:val="00EA1CAE"/>
    <w:rsid w:val="00EA25A1"/>
    <w:rsid w:val="00EA386F"/>
    <w:rsid w:val="00EA3AC4"/>
    <w:rsid w:val="00EA50FB"/>
    <w:rsid w:val="00EA5BE5"/>
    <w:rsid w:val="00EA7427"/>
    <w:rsid w:val="00EB02B9"/>
    <w:rsid w:val="00EB1983"/>
    <w:rsid w:val="00EB418D"/>
    <w:rsid w:val="00EB4BB6"/>
    <w:rsid w:val="00EB6E8A"/>
    <w:rsid w:val="00EC1C35"/>
    <w:rsid w:val="00EC6947"/>
    <w:rsid w:val="00EC71BE"/>
    <w:rsid w:val="00ED1119"/>
    <w:rsid w:val="00ED2C3E"/>
    <w:rsid w:val="00ED3640"/>
    <w:rsid w:val="00ED41DD"/>
    <w:rsid w:val="00ED4331"/>
    <w:rsid w:val="00ED4A12"/>
    <w:rsid w:val="00ED538B"/>
    <w:rsid w:val="00ED5FCC"/>
    <w:rsid w:val="00ED7C3B"/>
    <w:rsid w:val="00EE0979"/>
    <w:rsid w:val="00EE1A59"/>
    <w:rsid w:val="00EE1BFF"/>
    <w:rsid w:val="00EE3A6A"/>
    <w:rsid w:val="00EE4D57"/>
    <w:rsid w:val="00EE5090"/>
    <w:rsid w:val="00EE7384"/>
    <w:rsid w:val="00EE7AB7"/>
    <w:rsid w:val="00EF0534"/>
    <w:rsid w:val="00EF12DA"/>
    <w:rsid w:val="00EF2173"/>
    <w:rsid w:val="00EF3573"/>
    <w:rsid w:val="00EF438D"/>
    <w:rsid w:val="00EF6E7B"/>
    <w:rsid w:val="00EF7036"/>
    <w:rsid w:val="00EF70C9"/>
    <w:rsid w:val="00F00379"/>
    <w:rsid w:val="00F0201D"/>
    <w:rsid w:val="00F02334"/>
    <w:rsid w:val="00F02C75"/>
    <w:rsid w:val="00F064B9"/>
    <w:rsid w:val="00F12569"/>
    <w:rsid w:val="00F14D12"/>
    <w:rsid w:val="00F155B6"/>
    <w:rsid w:val="00F15C7A"/>
    <w:rsid w:val="00F214A3"/>
    <w:rsid w:val="00F2305D"/>
    <w:rsid w:val="00F24155"/>
    <w:rsid w:val="00F24C85"/>
    <w:rsid w:val="00F33A33"/>
    <w:rsid w:val="00F33F9A"/>
    <w:rsid w:val="00F3423C"/>
    <w:rsid w:val="00F34B45"/>
    <w:rsid w:val="00F372D7"/>
    <w:rsid w:val="00F4058F"/>
    <w:rsid w:val="00F41EA9"/>
    <w:rsid w:val="00F443A0"/>
    <w:rsid w:val="00F50408"/>
    <w:rsid w:val="00F50959"/>
    <w:rsid w:val="00F51282"/>
    <w:rsid w:val="00F51C91"/>
    <w:rsid w:val="00F53675"/>
    <w:rsid w:val="00F553C5"/>
    <w:rsid w:val="00F56832"/>
    <w:rsid w:val="00F6468E"/>
    <w:rsid w:val="00F64A9B"/>
    <w:rsid w:val="00F666E3"/>
    <w:rsid w:val="00F66CDA"/>
    <w:rsid w:val="00F71AB3"/>
    <w:rsid w:val="00F73379"/>
    <w:rsid w:val="00F73627"/>
    <w:rsid w:val="00F73C33"/>
    <w:rsid w:val="00F73D2E"/>
    <w:rsid w:val="00F74572"/>
    <w:rsid w:val="00F745F4"/>
    <w:rsid w:val="00F749DD"/>
    <w:rsid w:val="00F75A2F"/>
    <w:rsid w:val="00F75E01"/>
    <w:rsid w:val="00F7730E"/>
    <w:rsid w:val="00F77E61"/>
    <w:rsid w:val="00F8014B"/>
    <w:rsid w:val="00F80F79"/>
    <w:rsid w:val="00F81072"/>
    <w:rsid w:val="00F83014"/>
    <w:rsid w:val="00F83632"/>
    <w:rsid w:val="00F846AC"/>
    <w:rsid w:val="00F84C46"/>
    <w:rsid w:val="00F84FDD"/>
    <w:rsid w:val="00F919EC"/>
    <w:rsid w:val="00F9579C"/>
    <w:rsid w:val="00F973D4"/>
    <w:rsid w:val="00FA0689"/>
    <w:rsid w:val="00FA0803"/>
    <w:rsid w:val="00FA1576"/>
    <w:rsid w:val="00FA1ABE"/>
    <w:rsid w:val="00FA2D72"/>
    <w:rsid w:val="00FA507E"/>
    <w:rsid w:val="00FA50F1"/>
    <w:rsid w:val="00FA5C42"/>
    <w:rsid w:val="00FA63B2"/>
    <w:rsid w:val="00FB0B7E"/>
    <w:rsid w:val="00FB69E0"/>
    <w:rsid w:val="00FC01ED"/>
    <w:rsid w:val="00FC0C2F"/>
    <w:rsid w:val="00FC24C5"/>
    <w:rsid w:val="00FC439B"/>
    <w:rsid w:val="00FC52E1"/>
    <w:rsid w:val="00FC5827"/>
    <w:rsid w:val="00FC6F38"/>
    <w:rsid w:val="00FD3646"/>
    <w:rsid w:val="00FD5A5B"/>
    <w:rsid w:val="00FD5CD2"/>
    <w:rsid w:val="00FD60B4"/>
    <w:rsid w:val="00FD7052"/>
    <w:rsid w:val="00FE48F1"/>
    <w:rsid w:val="00FE4A86"/>
    <w:rsid w:val="00FE4DBE"/>
    <w:rsid w:val="00FE721C"/>
    <w:rsid w:val="00FF072E"/>
    <w:rsid w:val="00FF2A62"/>
    <w:rsid w:val="00FF5E9B"/>
    <w:rsid w:val="00FF6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64A22E5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fr-FR" w:eastAsia="fr-FR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3247F9"/>
    <w:rPr>
      <w:rFonts w:ascii="Tahoma" w:hAnsi="Tahoma" w:cs="Tahoma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1F331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D76A0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5F43E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8F3C46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rsid w:val="008F3C46"/>
    <w:pPr>
      <w:tabs>
        <w:tab w:val="center" w:pos="4536"/>
        <w:tab w:val="right" w:pos="9072"/>
      </w:tabs>
    </w:pPr>
  </w:style>
  <w:style w:type="character" w:styleId="Hyperlink">
    <w:name w:val="Hyperlink"/>
    <w:basedOn w:val="DefaultParagraphFont"/>
    <w:rsid w:val="008F3C46"/>
    <w:rPr>
      <w:color w:val="0000FF"/>
      <w:u w:val="single"/>
    </w:rPr>
  </w:style>
  <w:style w:type="paragraph" w:customStyle="1" w:styleId="Fax">
    <w:name w:val="Fax"/>
    <w:basedOn w:val="BodyText"/>
    <w:rsid w:val="003900BA"/>
    <w:pPr>
      <w:keepNext/>
      <w:keepLines/>
      <w:spacing w:before="240" w:after="0"/>
      <w:jc w:val="both"/>
    </w:pPr>
    <w:rPr>
      <w:rFonts w:ascii="Arial" w:eastAsia="Verdana" w:hAnsi="Arial" w:cs="Verdana"/>
      <w:color w:val="F29300"/>
      <w:sz w:val="96"/>
      <w:szCs w:val="18"/>
    </w:rPr>
  </w:style>
  <w:style w:type="table" w:customStyle="1" w:styleId="Cartouche">
    <w:name w:val="Cartouche"/>
    <w:basedOn w:val="TableNormal"/>
    <w:rsid w:val="003900BA"/>
    <w:rPr>
      <w:rFonts w:ascii="Arial" w:hAnsi="Arial"/>
    </w:rPr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8" w:space="0" w:color="FFFFFF"/>
        <w:insideV w:val="single" w:sz="8" w:space="0" w:color="FFFFFF"/>
      </w:tblBorders>
      <w:tblCellMar>
        <w:top w:w="57" w:type="dxa"/>
        <w:left w:w="85" w:type="dxa"/>
        <w:bottom w:w="57" w:type="dxa"/>
        <w:right w:w="85" w:type="dxa"/>
      </w:tblCellMar>
    </w:tblPr>
    <w:tcPr>
      <w:shd w:val="clear" w:color="auto" w:fill="auto"/>
    </w:tcPr>
  </w:style>
  <w:style w:type="paragraph" w:styleId="BodyText">
    <w:name w:val="Body Text"/>
    <w:basedOn w:val="Normal"/>
    <w:rsid w:val="003900BA"/>
    <w:pPr>
      <w:spacing w:after="120"/>
    </w:pPr>
  </w:style>
  <w:style w:type="paragraph" w:styleId="BalloonText">
    <w:name w:val="Balloon Text"/>
    <w:basedOn w:val="Normal"/>
    <w:link w:val="BalloonTextChar"/>
    <w:rsid w:val="00E51B45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51B4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714EE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qFormat/>
    <w:rsid w:val="001F331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1F331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qFormat/>
    <w:rsid w:val="001F331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1F331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1F331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FC5827"/>
    <w:pPr>
      <w:ind w:left="720"/>
      <w:contextualSpacing/>
    </w:pPr>
  </w:style>
  <w:style w:type="character" w:styleId="FollowedHyperlink">
    <w:name w:val="FollowedHyperlink"/>
    <w:basedOn w:val="DefaultParagraphFont"/>
    <w:rsid w:val="00334996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F43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43E0"/>
    <w:rPr>
      <w:rFonts w:ascii="Courier" w:hAnsi="Courier" w:cs="Courier"/>
      <w:sz w:val="20"/>
      <w:szCs w:val="20"/>
      <w:lang w:eastAsia="en-US"/>
    </w:rPr>
  </w:style>
  <w:style w:type="paragraph" w:styleId="NormalWeb">
    <w:name w:val="Normal (Web)"/>
    <w:basedOn w:val="Normal"/>
    <w:uiPriority w:val="99"/>
    <w:unhideWhenUsed/>
    <w:rsid w:val="005F43E0"/>
    <w:pPr>
      <w:spacing w:before="100" w:beforeAutospacing="1" w:after="100" w:afterAutospacing="1"/>
    </w:pPr>
    <w:rPr>
      <w:rFonts w:ascii="Times" w:hAnsi="Times" w:cs="Times New Roman"/>
      <w:sz w:val="20"/>
      <w:szCs w:val="20"/>
      <w:lang w:eastAsia="en-US"/>
    </w:rPr>
  </w:style>
  <w:style w:type="character" w:styleId="Strong">
    <w:name w:val="Strong"/>
    <w:basedOn w:val="DefaultParagraphFont"/>
    <w:uiPriority w:val="22"/>
    <w:qFormat/>
    <w:rsid w:val="005F43E0"/>
    <w:rPr>
      <w:b/>
      <w:bCs/>
    </w:rPr>
  </w:style>
  <w:style w:type="character" w:customStyle="1" w:styleId="apple-converted-space">
    <w:name w:val="apple-converted-space"/>
    <w:basedOn w:val="DefaultParagraphFont"/>
    <w:rsid w:val="005F43E0"/>
  </w:style>
  <w:style w:type="character" w:customStyle="1" w:styleId="Heading3Char">
    <w:name w:val="Heading 3 Char"/>
    <w:basedOn w:val="DefaultParagraphFont"/>
    <w:link w:val="Heading3"/>
    <w:semiHidden/>
    <w:rsid w:val="005F43E0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customStyle="1" w:styleId="Heading2Char">
    <w:name w:val="Heading 2 Char"/>
    <w:basedOn w:val="DefaultParagraphFont"/>
    <w:link w:val="Heading2"/>
    <w:semiHidden/>
    <w:rsid w:val="00D76A0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fr-FR" w:eastAsia="fr-FR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3247F9"/>
    <w:rPr>
      <w:rFonts w:ascii="Tahoma" w:hAnsi="Tahoma" w:cs="Tahoma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1F331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D76A0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5F43E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8F3C46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rsid w:val="008F3C46"/>
    <w:pPr>
      <w:tabs>
        <w:tab w:val="center" w:pos="4536"/>
        <w:tab w:val="right" w:pos="9072"/>
      </w:tabs>
    </w:pPr>
  </w:style>
  <w:style w:type="character" w:styleId="Hyperlink">
    <w:name w:val="Hyperlink"/>
    <w:basedOn w:val="DefaultParagraphFont"/>
    <w:rsid w:val="008F3C46"/>
    <w:rPr>
      <w:color w:val="0000FF"/>
      <w:u w:val="single"/>
    </w:rPr>
  </w:style>
  <w:style w:type="paragraph" w:customStyle="1" w:styleId="Fax">
    <w:name w:val="Fax"/>
    <w:basedOn w:val="BodyText"/>
    <w:rsid w:val="003900BA"/>
    <w:pPr>
      <w:keepNext/>
      <w:keepLines/>
      <w:spacing w:before="240" w:after="0"/>
      <w:jc w:val="both"/>
    </w:pPr>
    <w:rPr>
      <w:rFonts w:ascii="Arial" w:eastAsia="Verdana" w:hAnsi="Arial" w:cs="Verdana"/>
      <w:color w:val="F29300"/>
      <w:sz w:val="96"/>
      <w:szCs w:val="18"/>
    </w:rPr>
  </w:style>
  <w:style w:type="table" w:customStyle="1" w:styleId="Cartouche">
    <w:name w:val="Cartouche"/>
    <w:basedOn w:val="TableNormal"/>
    <w:rsid w:val="003900BA"/>
    <w:rPr>
      <w:rFonts w:ascii="Arial" w:hAnsi="Arial"/>
    </w:rPr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8" w:space="0" w:color="FFFFFF"/>
        <w:insideV w:val="single" w:sz="8" w:space="0" w:color="FFFFFF"/>
      </w:tblBorders>
      <w:tblCellMar>
        <w:top w:w="57" w:type="dxa"/>
        <w:left w:w="85" w:type="dxa"/>
        <w:bottom w:w="57" w:type="dxa"/>
        <w:right w:w="85" w:type="dxa"/>
      </w:tblCellMar>
    </w:tblPr>
    <w:tcPr>
      <w:shd w:val="clear" w:color="auto" w:fill="auto"/>
    </w:tcPr>
  </w:style>
  <w:style w:type="paragraph" w:styleId="BodyText">
    <w:name w:val="Body Text"/>
    <w:basedOn w:val="Normal"/>
    <w:rsid w:val="003900BA"/>
    <w:pPr>
      <w:spacing w:after="120"/>
    </w:pPr>
  </w:style>
  <w:style w:type="paragraph" w:styleId="BalloonText">
    <w:name w:val="Balloon Text"/>
    <w:basedOn w:val="Normal"/>
    <w:link w:val="BalloonTextChar"/>
    <w:rsid w:val="00E51B45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51B4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714EE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qFormat/>
    <w:rsid w:val="001F331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1F331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qFormat/>
    <w:rsid w:val="001F331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1F331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1F331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FC5827"/>
    <w:pPr>
      <w:ind w:left="720"/>
      <w:contextualSpacing/>
    </w:pPr>
  </w:style>
  <w:style w:type="character" w:styleId="FollowedHyperlink">
    <w:name w:val="FollowedHyperlink"/>
    <w:basedOn w:val="DefaultParagraphFont"/>
    <w:rsid w:val="00334996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F43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43E0"/>
    <w:rPr>
      <w:rFonts w:ascii="Courier" w:hAnsi="Courier" w:cs="Courier"/>
      <w:sz w:val="20"/>
      <w:szCs w:val="20"/>
      <w:lang w:eastAsia="en-US"/>
    </w:rPr>
  </w:style>
  <w:style w:type="paragraph" w:styleId="NormalWeb">
    <w:name w:val="Normal (Web)"/>
    <w:basedOn w:val="Normal"/>
    <w:uiPriority w:val="99"/>
    <w:unhideWhenUsed/>
    <w:rsid w:val="005F43E0"/>
    <w:pPr>
      <w:spacing w:before="100" w:beforeAutospacing="1" w:after="100" w:afterAutospacing="1"/>
    </w:pPr>
    <w:rPr>
      <w:rFonts w:ascii="Times" w:hAnsi="Times" w:cs="Times New Roman"/>
      <w:sz w:val="20"/>
      <w:szCs w:val="20"/>
      <w:lang w:eastAsia="en-US"/>
    </w:rPr>
  </w:style>
  <w:style w:type="character" w:styleId="Strong">
    <w:name w:val="Strong"/>
    <w:basedOn w:val="DefaultParagraphFont"/>
    <w:uiPriority w:val="22"/>
    <w:qFormat/>
    <w:rsid w:val="005F43E0"/>
    <w:rPr>
      <w:b/>
      <w:bCs/>
    </w:rPr>
  </w:style>
  <w:style w:type="character" w:customStyle="1" w:styleId="apple-converted-space">
    <w:name w:val="apple-converted-space"/>
    <w:basedOn w:val="DefaultParagraphFont"/>
    <w:rsid w:val="005F43E0"/>
  </w:style>
  <w:style w:type="character" w:customStyle="1" w:styleId="Heading3Char">
    <w:name w:val="Heading 3 Char"/>
    <w:basedOn w:val="DefaultParagraphFont"/>
    <w:link w:val="Heading3"/>
    <w:semiHidden/>
    <w:rsid w:val="005F43E0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customStyle="1" w:styleId="Heading2Char">
    <w:name w:val="Heading 2 Char"/>
    <w:basedOn w:val="DefaultParagraphFont"/>
    <w:link w:val="Heading2"/>
    <w:semiHidden/>
    <w:rsid w:val="00D76A0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9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72754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342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5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8980501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69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5543724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916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8108230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8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05385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1437313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33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3495653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7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696275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96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493348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7172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99519459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506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33712814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2959686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727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69620729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329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79410428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9765694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869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09745277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579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50699053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273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63783939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84958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7687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90058295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089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89139933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05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993491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2980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3432501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1617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78726219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894044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8218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01754972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3063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35759385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2770962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8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27104106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6465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62777257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1368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2196696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77697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4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99463923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30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292788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14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852630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877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26660218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9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656381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499381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434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09813127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194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33207447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9905425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3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76460267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207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41402642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858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01609803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1247867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94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19742427">
                              <w:marLeft w:val="300"/>
                              <w:marRight w:val="0"/>
                              <w:marTop w:val="3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65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3971281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6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27258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278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0498441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601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2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115268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765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0815968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450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2344334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997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3480093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00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4896338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62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5080964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659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6088277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868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4628088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706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8002270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17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3438564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73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628843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82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897393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82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8501732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216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8413867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77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454572">
                      <w:marLeft w:val="300"/>
                      <w:marRight w:val="0"/>
                      <w:marTop w:val="3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614720">
              <w:marLeft w:val="300"/>
              <w:marRight w:val="0"/>
              <w:marTop w:val="3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477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23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073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2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webSettings" Target="webSettings.xml"/><Relationship Id="rId20" Type="http://schemas.openxmlformats.org/officeDocument/2006/relationships/image" Target="media/image9.png"/><Relationship Id="rId21" Type="http://schemas.openxmlformats.org/officeDocument/2006/relationships/hyperlink" Target="http://developer.onprint.com/static/android-sdk/documentation" TargetMode="External"/><Relationship Id="rId22" Type="http://schemas.openxmlformats.org/officeDocument/2006/relationships/hyperlink" Target="http://developer.onprint.com/static/android-sdk/ONprintSDK-Android-1.3.22.40.zip" TargetMode="External"/><Relationship Id="rId23" Type="http://schemas.openxmlformats.org/officeDocument/2006/relationships/hyperlink" Target="http://www.explorimmo.com/rest/programs/" TargetMode="External"/><Relationship Id="rId24" Type="http://schemas.openxmlformats.org/officeDocument/2006/relationships/hyperlink" Target="http://www.explorimmo.com/rest/programs/31401334" TargetMode="External"/><Relationship Id="rId25" Type="http://schemas.openxmlformats.org/officeDocument/2006/relationships/header" Target="header1.xml"/><Relationship Id="rId26" Type="http://schemas.openxmlformats.org/officeDocument/2006/relationships/header" Target="header2.xml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header" Target="header3.xml"/><Relationship Id="rId30" Type="http://schemas.openxmlformats.org/officeDocument/2006/relationships/footer" Target="footer3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settings" Target="setting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Relationship Id="rId2" Type="http://schemas.openxmlformats.org/officeDocument/2006/relationships/image" Target="media/image1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Clients\Adenclassified\Charte%20et%20papeterie%2012-12\T&#234;te%20et%20suite%20Adenclassifieds_09-12-08\T&#234;te%20et%20suite%20Adenclassifieds_15-12-08_Tahoma.d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Unknown Document Type" ma:contentTypeID="0x010104" ma:contentTypeVersion="0" ma:contentTypeDescription="" ma:contentTypeScope="" ma:versionID="279c20c3caf3300dae6b438536eb8c56">
  <xsd:schema xmlns:xsd="http://www.w3.org/2001/XMLSchema" xmlns:p="http://schemas.microsoft.com/office/2006/metadata/properties" targetNamespace="http://schemas.microsoft.com/office/2006/metadata/properties" ma:root="true" ma:fieldsID="0d2e1ca116041f9e11471c52c4c9d60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CE1504-CFE1-4708-92A8-760CFBEC9D87}">
  <ds:schemaRefs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064FFD12-FC7B-4EBF-BAF0-7C107E1A519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4D4B04F-023A-45B8-B554-02DD45C31E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59C81488-7880-D045-ADB7-CA267F5B5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\Clients\Adenclassified\Charte et papeterie 12-12\Tête et suite Adenclassifieds_09-12-08\Tête et suite Adenclassifieds_15-12-08_Tahoma.dot</Template>
  <TotalTime>113</TotalTime>
  <Pages>9</Pages>
  <Words>737</Words>
  <Characters>4204</Characters>
  <Application>Microsoft Macintosh Word</Application>
  <DocSecurity>0</DocSecurity>
  <Lines>35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dhl</Company>
  <LinksUpToDate>false</LinksUpToDate>
  <CharactersWithSpaces>4932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oaraud</dc:creator>
  <cp:keywords/>
  <dc:description/>
  <cp:lastModifiedBy>Folk'n Fanel</cp:lastModifiedBy>
  <cp:revision>12</cp:revision>
  <cp:lastPrinted>2011-03-25T17:19:00Z</cp:lastPrinted>
  <dcterms:created xsi:type="dcterms:W3CDTF">2014-03-24T16:53:00Z</dcterms:created>
  <dcterms:modified xsi:type="dcterms:W3CDTF">2015-02-12T08:05:00Z</dcterms:modified>
</cp:coreProperties>
</file>